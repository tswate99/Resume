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B308" w14:textId="77777777" w:rsidR="00DF644C" w:rsidRPr="00696ABF" w:rsidRDefault="00DF644C" w:rsidP="005740EB">
      <w:pPr>
        <w:jc w:val="center"/>
        <w:rPr>
          <w:rFonts w:ascii="Arial" w:hAnsi="Arial" w:cs="Arial"/>
          <w:b/>
          <w:sz w:val="21"/>
          <w:szCs w:val="21"/>
        </w:rPr>
      </w:pPr>
      <w:proofErr w:type="spellStart"/>
      <w:r w:rsidRPr="00696ABF">
        <w:rPr>
          <w:rFonts w:ascii="Arial" w:hAnsi="Arial" w:cs="Arial"/>
          <w:b/>
          <w:sz w:val="21"/>
          <w:szCs w:val="21"/>
        </w:rPr>
        <w:t>Swate</w:t>
      </w:r>
      <w:proofErr w:type="spellEnd"/>
      <w:r w:rsidRPr="00696ABF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696ABF">
        <w:rPr>
          <w:rFonts w:ascii="Arial" w:hAnsi="Arial" w:cs="Arial"/>
          <w:b/>
          <w:sz w:val="21"/>
          <w:szCs w:val="21"/>
        </w:rPr>
        <w:t>Tiromalachetty</w:t>
      </w:r>
      <w:proofErr w:type="spellEnd"/>
    </w:p>
    <w:p w14:paraId="65FD1A69" w14:textId="77777777" w:rsidR="005708F3" w:rsidRPr="00696ABF" w:rsidRDefault="003C12C6" w:rsidP="005740EB">
      <w:pPr>
        <w:pStyle w:val="Default"/>
        <w:pBdr>
          <w:bottom w:val="single" w:sz="6" w:space="1" w:color="auto"/>
        </w:pBdr>
        <w:spacing w:after="120"/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" w:history="1">
        <w:r w:rsidR="00017746" w:rsidRPr="00696ABF">
          <w:rPr>
            <w:rStyle w:val="Hyperlink"/>
            <w:rFonts w:ascii="Arial" w:eastAsia="Times New Roman" w:hAnsi="Arial" w:cs="Arial"/>
            <w:sz w:val="21"/>
            <w:szCs w:val="21"/>
          </w:rPr>
          <w:t>https://www.linkedin.com/in/swate |</w:t>
        </w:r>
      </w:hyperlink>
      <w:r w:rsidR="005708F3" w:rsidRPr="00696AB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hyperlink r:id="rId6">
        <w:r w:rsidR="005708F3" w:rsidRPr="00696ABF">
          <w:rPr>
            <w:rStyle w:val="Hyperlink"/>
            <w:rFonts w:ascii="Arial" w:eastAsia="Times New Roman" w:hAnsi="Arial" w:cs="Arial"/>
            <w:color w:val="000000" w:themeColor="text1"/>
            <w:sz w:val="21"/>
            <w:szCs w:val="21"/>
          </w:rPr>
          <w:t>tswate@gmail.com</w:t>
        </w:r>
      </w:hyperlink>
      <w:r w:rsidR="005708F3" w:rsidRPr="00696AB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| (408)-680-3244</w:t>
      </w:r>
    </w:p>
    <w:p w14:paraId="39EB2C8D" w14:textId="77777777" w:rsidR="005708F3" w:rsidRPr="00696ABF" w:rsidRDefault="005708F3" w:rsidP="005740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E18E11C" w14:textId="77777777" w:rsidR="00DF644C" w:rsidRPr="00696ABF" w:rsidRDefault="00DF644C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Professional Summary: </w:t>
      </w:r>
    </w:p>
    <w:p w14:paraId="580D23AD" w14:textId="55C08EB0" w:rsidR="00B37B77" w:rsidRPr="00696ABF" w:rsidRDefault="00B37B77" w:rsidP="00B37B7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 xml:space="preserve">Full Stack Web Developer with over </w:t>
      </w:r>
      <w:r w:rsidR="00F86889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7</w:t>
      </w:r>
      <w:r w:rsidRPr="00696ABF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96ABF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years experience</w:t>
      </w:r>
      <w:proofErr w:type="spellEnd"/>
      <w:r w:rsidRPr="00696ABF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. Extensive working experience with Angular 7, Java,</w:t>
      </w:r>
      <w:r w:rsidR="00A26695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 xml:space="preserve"> Spring</w:t>
      </w:r>
      <w:r w:rsidRPr="00696ABF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 MVC, Hibernate, Microsoft SQL Server, MongoDB, Nodejs </w:t>
      </w:r>
    </w:p>
    <w:p w14:paraId="15D9ECC9" w14:textId="77777777" w:rsidR="003F477C" w:rsidRDefault="00DF644C" w:rsidP="003F477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Strong understanding of </w:t>
      </w:r>
      <w:proofErr w:type="gramStart"/>
      <w:r w:rsidRPr="00696ABF">
        <w:rPr>
          <w:rFonts w:ascii="Arial" w:hAnsi="Arial" w:cs="Arial"/>
          <w:sz w:val="21"/>
          <w:szCs w:val="21"/>
        </w:rPr>
        <w:t>Object Oriented</w:t>
      </w:r>
      <w:proofErr w:type="gramEnd"/>
      <w:r w:rsidRPr="00696ABF">
        <w:rPr>
          <w:rFonts w:ascii="Arial" w:hAnsi="Arial" w:cs="Arial"/>
          <w:sz w:val="21"/>
          <w:szCs w:val="21"/>
        </w:rPr>
        <w:t xml:space="preserve"> Programming methodology, SDLC (Software Development Life Cycle), Agile/Scrum methodologies/processes and analysis and design using MVC. </w:t>
      </w:r>
    </w:p>
    <w:p w14:paraId="335E4E0F" w14:textId="77777777" w:rsidR="003F477C" w:rsidRDefault="003F477C" w:rsidP="003F477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3F477C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Experienced in version control tools like GIT and ticket tracking platform like JIRA.</w:t>
      </w:r>
    </w:p>
    <w:p w14:paraId="6C48AE1A" w14:textId="7D837AEA" w:rsidR="003F477C" w:rsidRDefault="003F477C" w:rsidP="003F477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3F477C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Extensive experience in designing and developing RESTful Web Services</w:t>
      </w:r>
      <w:r w:rsidR="00116E57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.</w:t>
      </w:r>
      <w:r w:rsidRPr="003F477C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  </w:t>
      </w:r>
    </w:p>
    <w:p w14:paraId="5FBDDB3A" w14:textId="7C33DA3F" w:rsidR="00DF644C" w:rsidRPr="003F477C" w:rsidRDefault="00DF644C" w:rsidP="003F477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3F477C">
        <w:rPr>
          <w:rFonts w:ascii="Arial" w:hAnsi="Arial" w:cs="Arial"/>
          <w:sz w:val="21"/>
          <w:szCs w:val="21"/>
        </w:rPr>
        <w:t xml:space="preserve">In-depth knowledge in </w:t>
      </w:r>
      <w:r w:rsidR="00DE33DF" w:rsidRPr="003F477C">
        <w:rPr>
          <w:rFonts w:ascii="Arial" w:hAnsi="Arial" w:cs="Arial"/>
          <w:sz w:val="21"/>
          <w:szCs w:val="21"/>
        </w:rPr>
        <w:t>database</w:t>
      </w:r>
      <w:r w:rsidRPr="003F477C">
        <w:rPr>
          <w:rFonts w:ascii="Arial" w:hAnsi="Arial" w:cs="Arial"/>
          <w:sz w:val="21"/>
          <w:szCs w:val="21"/>
        </w:rPr>
        <w:t xml:space="preserve"> development using </w:t>
      </w:r>
      <w:r w:rsidR="00C07F2C" w:rsidRPr="003F477C">
        <w:rPr>
          <w:rFonts w:ascii="Arial" w:hAnsi="Arial" w:cs="Arial"/>
          <w:sz w:val="21"/>
          <w:szCs w:val="21"/>
        </w:rPr>
        <w:t xml:space="preserve">MongoDB, </w:t>
      </w:r>
      <w:r w:rsidRPr="003F477C">
        <w:rPr>
          <w:rFonts w:ascii="Arial" w:hAnsi="Arial" w:cs="Arial"/>
          <w:sz w:val="21"/>
          <w:szCs w:val="21"/>
        </w:rPr>
        <w:t xml:space="preserve">SQL developer, MySQL. </w:t>
      </w:r>
    </w:p>
    <w:p w14:paraId="10906CA1" w14:textId="3E0895D6" w:rsidR="00DF644C" w:rsidRPr="00A26695" w:rsidRDefault="00A26695" w:rsidP="00E70FB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1"/>
          <w:szCs w:val="21"/>
        </w:rPr>
      </w:pPr>
      <w:r w:rsidRPr="00A26695">
        <w:rPr>
          <w:rFonts w:ascii="Arial" w:hAnsi="Arial" w:cs="Arial"/>
          <w:sz w:val="21"/>
          <w:szCs w:val="21"/>
        </w:rPr>
        <w:t xml:space="preserve">Excellent interpersonal skills in communicating with the clients and team regularly for better understanding of the design requirements. </w:t>
      </w:r>
      <w:r w:rsidR="00DF644C" w:rsidRPr="00A26695">
        <w:rPr>
          <w:rFonts w:ascii="Arial" w:hAnsi="Arial" w:cs="Arial"/>
          <w:sz w:val="21"/>
          <w:szCs w:val="21"/>
        </w:rPr>
        <w:t>Self-motivated and excellent abilities to learn new language and other concepts quickly.</w:t>
      </w:r>
    </w:p>
    <w:p w14:paraId="0FA41FDA" w14:textId="77777777" w:rsidR="005708F3" w:rsidRPr="00696ABF" w:rsidRDefault="005708F3" w:rsidP="005740EB">
      <w:pPr>
        <w:ind w:left="360"/>
        <w:jc w:val="both"/>
        <w:rPr>
          <w:rFonts w:ascii="Arial" w:hAnsi="Arial" w:cs="Arial"/>
          <w:sz w:val="21"/>
          <w:szCs w:val="21"/>
        </w:rPr>
      </w:pPr>
    </w:p>
    <w:p w14:paraId="2666ACFD" w14:textId="77777777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</w:p>
    <w:p w14:paraId="4C0721A1" w14:textId="77777777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EDUCATION: </w:t>
      </w:r>
    </w:p>
    <w:p w14:paraId="48A1EE69" w14:textId="1C324E27" w:rsidR="000127A6" w:rsidRPr="00696ABF" w:rsidRDefault="000127A6" w:rsidP="005740EB">
      <w:pPr>
        <w:numPr>
          <w:ilvl w:val="0"/>
          <w:numId w:val="2"/>
        </w:numPr>
        <w:tabs>
          <w:tab w:val="right" w:pos="10800"/>
        </w:tabs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Master of Science, Computer Science, </w:t>
      </w:r>
      <w:r w:rsidR="00DF644C" w:rsidRPr="00696ABF">
        <w:rPr>
          <w:rFonts w:ascii="Arial" w:hAnsi="Arial" w:cs="Arial"/>
          <w:sz w:val="21"/>
          <w:szCs w:val="21"/>
        </w:rPr>
        <w:t>The University of Texas at Dallas, Richardson, TX</w:t>
      </w:r>
      <w:r w:rsidR="00017746" w:rsidRPr="00696ABF">
        <w:rPr>
          <w:rFonts w:ascii="Arial" w:hAnsi="Arial" w:cs="Arial"/>
          <w:sz w:val="21"/>
          <w:szCs w:val="21"/>
        </w:rPr>
        <w:t xml:space="preserve">             </w:t>
      </w:r>
      <w:r w:rsidR="00DF644C" w:rsidRPr="00696ABF">
        <w:rPr>
          <w:rFonts w:ascii="Arial" w:hAnsi="Arial" w:cs="Arial"/>
          <w:b/>
          <w:sz w:val="21"/>
          <w:szCs w:val="21"/>
        </w:rPr>
        <w:t>2014</w:t>
      </w:r>
      <w:r w:rsidR="00D967B5" w:rsidRPr="00696ABF">
        <w:rPr>
          <w:rFonts w:ascii="Arial" w:hAnsi="Arial" w:cs="Arial"/>
          <w:b/>
          <w:sz w:val="21"/>
          <w:szCs w:val="21"/>
        </w:rPr>
        <w:t xml:space="preserve"> </w:t>
      </w:r>
      <w:r w:rsidR="00017746" w:rsidRPr="00696ABF">
        <w:rPr>
          <w:rFonts w:ascii="Arial" w:hAnsi="Arial" w:cs="Arial"/>
          <w:b/>
          <w:sz w:val="21"/>
          <w:szCs w:val="21"/>
        </w:rPr>
        <w:tab/>
        <w:t>GPA-3.7</w:t>
      </w:r>
    </w:p>
    <w:p w14:paraId="07441295" w14:textId="3561AFE8" w:rsidR="00DF644C" w:rsidRPr="00696ABF" w:rsidRDefault="000127A6" w:rsidP="005740EB">
      <w:pPr>
        <w:numPr>
          <w:ilvl w:val="0"/>
          <w:numId w:val="2"/>
        </w:numPr>
        <w:tabs>
          <w:tab w:val="right" w:pos="10800"/>
        </w:tabs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Bachelor of Technology, CS, </w:t>
      </w:r>
      <w:r w:rsidR="00DF644C" w:rsidRPr="00696ABF">
        <w:rPr>
          <w:rFonts w:ascii="Arial" w:hAnsi="Arial" w:cs="Arial"/>
          <w:sz w:val="21"/>
          <w:szCs w:val="21"/>
        </w:rPr>
        <w:t>Jawaharlal Nehru Technological University, Hyderabad, India</w:t>
      </w:r>
      <w:r w:rsidR="00017746" w:rsidRPr="00696ABF">
        <w:rPr>
          <w:rFonts w:ascii="Arial" w:hAnsi="Arial" w:cs="Arial"/>
          <w:sz w:val="21"/>
          <w:szCs w:val="21"/>
        </w:rPr>
        <w:t xml:space="preserve">           </w:t>
      </w:r>
      <w:r w:rsidR="00DF644C" w:rsidRPr="00696ABF">
        <w:rPr>
          <w:rFonts w:ascii="Arial" w:hAnsi="Arial" w:cs="Arial"/>
          <w:b/>
          <w:sz w:val="21"/>
          <w:szCs w:val="21"/>
        </w:rPr>
        <w:t>2012</w:t>
      </w:r>
      <w:r w:rsidR="00017746" w:rsidRPr="00696ABF">
        <w:rPr>
          <w:rFonts w:ascii="Arial" w:hAnsi="Arial" w:cs="Arial"/>
          <w:b/>
          <w:sz w:val="21"/>
          <w:szCs w:val="21"/>
        </w:rPr>
        <w:t xml:space="preserve"> </w:t>
      </w:r>
      <w:r w:rsidR="00017746" w:rsidRPr="00696ABF">
        <w:rPr>
          <w:rFonts w:ascii="Arial" w:hAnsi="Arial" w:cs="Arial"/>
          <w:b/>
          <w:sz w:val="21"/>
          <w:szCs w:val="21"/>
        </w:rPr>
        <w:tab/>
        <w:t>GPA-3.5</w:t>
      </w:r>
    </w:p>
    <w:p w14:paraId="598988D6" w14:textId="77777777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</w:p>
    <w:p w14:paraId="0C53681D" w14:textId="77777777" w:rsidR="001C28A1" w:rsidRPr="00696ABF" w:rsidRDefault="00DF644C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Technical Skills:</w:t>
      </w:r>
    </w:p>
    <w:p w14:paraId="76CDE95D" w14:textId="327BC05E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Programming Languages:</w:t>
      </w:r>
      <w:r w:rsidRPr="00696ABF">
        <w:rPr>
          <w:rFonts w:ascii="Arial" w:hAnsi="Arial" w:cs="Arial"/>
          <w:sz w:val="21"/>
          <w:szCs w:val="21"/>
        </w:rPr>
        <w:tab/>
        <w:t>JAVA</w:t>
      </w:r>
      <w:r w:rsidR="00C15D92">
        <w:rPr>
          <w:rFonts w:ascii="Arial" w:hAnsi="Arial" w:cs="Arial"/>
          <w:sz w:val="21"/>
          <w:szCs w:val="21"/>
        </w:rPr>
        <w:t xml:space="preserve"> 8</w:t>
      </w:r>
      <w:r w:rsidRPr="00696ABF">
        <w:rPr>
          <w:rFonts w:ascii="Arial" w:hAnsi="Arial" w:cs="Arial"/>
          <w:sz w:val="21"/>
          <w:szCs w:val="21"/>
        </w:rPr>
        <w:t>, Android, C++</w:t>
      </w:r>
    </w:p>
    <w:p w14:paraId="547E83E7" w14:textId="2FFA9835" w:rsidR="00A102AD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Technologies:</w:t>
      </w:r>
      <w:r w:rsidRPr="00696ABF">
        <w:rPr>
          <w:rFonts w:ascii="Arial" w:hAnsi="Arial" w:cs="Arial"/>
          <w:b/>
          <w:sz w:val="21"/>
          <w:szCs w:val="21"/>
        </w:rPr>
        <w:tab/>
      </w:r>
      <w:r w:rsidRPr="00696ABF">
        <w:rPr>
          <w:rFonts w:ascii="Arial" w:hAnsi="Arial" w:cs="Arial"/>
          <w:sz w:val="21"/>
          <w:szCs w:val="21"/>
        </w:rPr>
        <w:tab/>
      </w:r>
      <w:r w:rsidRPr="00696ABF">
        <w:rPr>
          <w:rFonts w:ascii="Arial" w:hAnsi="Arial" w:cs="Arial"/>
          <w:sz w:val="21"/>
          <w:szCs w:val="21"/>
        </w:rPr>
        <w:tab/>
      </w:r>
      <w:proofErr w:type="spellStart"/>
      <w:r w:rsidRPr="00696ABF">
        <w:rPr>
          <w:rFonts w:ascii="Arial" w:hAnsi="Arial" w:cs="Arial"/>
          <w:sz w:val="21"/>
          <w:szCs w:val="21"/>
        </w:rPr>
        <w:t>JQuery</w:t>
      </w:r>
      <w:proofErr w:type="spellEnd"/>
      <w:r w:rsidRPr="00696ABF">
        <w:rPr>
          <w:rFonts w:ascii="Arial" w:hAnsi="Arial" w:cs="Arial"/>
          <w:sz w:val="21"/>
          <w:szCs w:val="21"/>
        </w:rPr>
        <w:t>, JavaScript, CSS, JSP, JSON, XML, XSL</w:t>
      </w:r>
      <w:r w:rsidR="009A2D08" w:rsidRPr="00696ABF">
        <w:rPr>
          <w:rFonts w:ascii="Arial" w:hAnsi="Arial" w:cs="Arial"/>
          <w:sz w:val="21"/>
          <w:szCs w:val="21"/>
        </w:rPr>
        <w:t>, Angular 7</w:t>
      </w:r>
      <w:r w:rsidR="007D576B" w:rsidRPr="00696ABF">
        <w:rPr>
          <w:rFonts w:ascii="Arial" w:hAnsi="Arial" w:cs="Arial"/>
          <w:sz w:val="21"/>
          <w:szCs w:val="21"/>
        </w:rPr>
        <w:t>, Angular Material</w:t>
      </w:r>
    </w:p>
    <w:p w14:paraId="14971D25" w14:textId="77777777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Databases</w:t>
      </w:r>
      <w:r w:rsidR="00DE33DF" w:rsidRPr="00696ABF">
        <w:rPr>
          <w:rFonts w:ascii="Arial" w:hAnsi="Arial" w:cs="Arial"/>
          <w:b/>
          <w:sz w:val="21"/>
          <w:szCs w:val="21"/>
        </w:rPr>
        <w:t>:</w:t>
      </w:r>
      <w:r w:rsidR="00DE33DF" w:rsidRPr="00696ABF">
        <w:rPr>
          <w:rFonts w:ascii="Arial" w:hAnsi="Arial" w:cs="Arial"/>
          <w:b/>
          <w:sz w:val="21"/>
          <w:szCs w:val="21"/>
        </w:rPr>
        <w:tab/>
      </w:r>
      <w:r w:rsidR="00DE33DF" w:rsidRPr="00696ABF">
        <w:rPr>
          <w:rFonts w:ascii="Arial" w:hAnsi="Arial" w:cs="Arial"/>
          <w:b/>
          <w:sz w:val="21"/>
          <w:szCs w:val="21"/>
        </w:rPr>
        <w:tab/>
      </w:r>
      <w:r w:rsidR="00DE33DF" w:rsidRPr="00696ABF">
        <w:rPr>
          <w:rFonts w:ascii="Arial" w:hAnsi="Arial" w:cs="Arial"/>
          <w:b/>
          <w:sz w:val="21"/>
          <w:szCs w:val="21"/>
        </w:rPr>
        <w:tab/>
      </w:r>
      <w:r w:rsidRPr="00696ABF">
        <w:rPr>
          <w:rFonts w:ascii="Arial" w:hAnsi="Arial" w:cs="Arial"/>
          <w:sz w:val="21"/>
          <w:szCs w:val="21"/>
        </w:rPr>
        <w:t>MySQL, SQL Developer, SQLite</w:t>
      </w:r>
    </w:p>
    <w:p w14:paraId="0445E152" w14:textId="2C35B1A2" w:rsidR="00DF644C" w:rsidRPr="00696ABF" w:rsidRDefault="00DF644C" w:rsidP="005740EB">
      <w:pPr>
        <w:ind w:left="2880" w:hanging="2880"/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Software Tools/Frameworks</w:t>
      </w:r>
      <w:r w:rsidR="00DE33DF" w:rsidRPr="00696ABF">
        <w:rPr>
          <w:rFonts w:ascii="Arial" w:hAnsi="Arial" w:cs="Arial"/>
          <w:b/>
          <w:sz w:val="21"/>
          <w:szCs w:val="21"/>
        </w:rPr>
        <w:t>:</w:t>
      </w:r>
      <w:r w:rsidR="00DE33DF" w:rsidRPr="00696ABF">
        <w:rPr>
          <w:rFonts w:ascii="Arial" w:hAnsi="Arial" w:cs="Arial"/>
          <w:b/>
          <w:sz w:val="21"/>
          <w:szCs w:val="21"/>
        </w:rPr>
        <w:tab/>
      </w:r>
      <w:r w:rsidRPr="00696ABF">
        <w:rPr>
          <w:rFonts w:ascii="Arial" w:hAnsi="Arial" w:cs="Arial"/>
          <w:sz w:val="21"/>
          <w:szCs w:val="21"/>
        </w:rPr>
        <w:t xml:space="preserve">Spring MVC, Spring Boot, REST </w:t>
      </w:r>
      <w:r w:rsidR="000127A6" w:rsidRPr="00696ABF">
        <w:rPr>
          <w:rFonts w:ascii="Arial" w:hAnsi="Arial" w:cs="Arial"/>
          <w:sz w:val="21"/>
          <w:szCs w:val="21"/>
        </w:rPr>
        <w:t>web services</w:t>
      </w:r>
      <w:r w:rsidRPr="00696ABF">
        <w:rPr>
          <w:rFonts w:ascii="Arial" w:hAnsi="Arial" w:cs="Arial"/>
          <w:sz w:val="21"/>
          <w:szCs w:val="21"/>
        </w:rPr>
        <w:t xml:space="preserve">, Git, </w:t>
      </w:r>
      <w:r w:rsidR="00B129CC" w:rsidRPr="00696ABF">
        <w:rPr>
          <w:rFonts w:ascii="Arial" w:hAnsi="Arial" w:cs="Arial"/>
          <w:sz w:val="21"/>
          <w:szCs w:val="21"/>
        </w:rPr>
        <w:t>Maven</w:t>
      </w:r>
      <w:r w:rsidRPr="00696ABF">
        <w:rPr>
          <w:rFonts w:ascii="Arial" w:hAnsi="Arial" w:cs="Arial"/>
          <w:sz w:val="21"/>
          <w:szCs w:val="21"/>
        </w:rPr>
        <w:t xml:space="preserve">, Hadoop, Eclipse, </w:t>
      </w:r>
      <w:r w:rsidR="0061078A" w:rsidRPr="00696ABF">
        <w:rPr>
          <w:rFonts w:ascii="Arial" w:hAnsi="Arial" w:cs="Arial"/>
          <w:sz w:val="21"/>
          <w:szCs w:val="21"/>
        </w:rPr>
        <w:t>IntelliJ</w:t>
      </w:r>
      <w:r w:rsidRPr="00696ABF">
        <w:rPr>
          <w:rFonts w:ascii="Arial" w:hAnsi="Arial" w:cs="Arial"/>
          <w:sz w:val="21"/>
          <w:szCs w:val="21"/>
        </w:rPr>
        <w:t xml:space="preserve">, Charles, Jira, </w:t>
      </w:r>
      <w:proofErr w:type="spellStart"/>
      <w:proofErr w:type="gramStart"/>
      <w:r w:rsidRPr="00696ABF">
        <w:rPr>
          <w:rFonts w:ascii="Arial" w:hAnsi="Arial" w:cs="Arial"/>
          <w:sz w:val="21"/>
          <w:szCs w:val="21"/>
        </w:rPr>
        <w:t>SOAP</w:t>
      </w:r>
      <w:r w:rsidR="00BD490B" w:rsidRPr="00696ABF">
        <w:rPr>
          <w:rFonts w:ascii="Arial" w:hAnsi="Arial" w:cs="Arial"/>
          <w:sz w:val="21"/>
          <w:szCs w:val="21"/>
        </w:rPr>
        <w:t>,MongoDB</w:t>
      </w:r>
      <w:proofErr w:type="spellEnd"/>
      <w:proofErr w:type="gramEnd"/>
      <w:r w:rsidR="00474CB9" w:rsidRPr="00696ABF">
        <w:rPr>
          <w:rFonts w:ascii="Arial" w:hAnsi="Arial" w:cs="Arial"/>
          <w:sz w:val="21"/>
          <w:szCs w:val="21"/>
        </w:rPr>
        <w:t>, AWS cloud</w:t>
      </w:r>
    </w:p>
    <w:p w14:paraId="07E1C835" w14:textId="77777777" w:rsidR="00DE33DF" w:rsidRPr="00696ABF" w:rsidRDefault="00DE33DF" w:rsidP="005740EB">
      <w:pPr>
        <w:jc w:val="both"/>
        <w:rPr>
          <w:rFonts w:ascii="Arial" w:hAnsi="Arial" w:cs="Arial"/>
          <w:b/>
          <w:sz w:val="21"/>
          <w:szCs w:val="21"/>
        </w:rPr>
      </w:pPr>
    </w:p>
    <w:p w14:paraId="7BCA3C51" w14:textId="279F724E" w:rsidR="001C28A1" w:rsidRDefault="00DF644C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Professional Experience:</w:t>
      </w:r>
    </w:p>
    <w:p w14:paraId="74D4E20E" w14:textId="2D05F38C" w:rsidR="00FD5664" w:rsidRPr="00696ABF" w:rsidRDefault="00FD5664" w:rsidP="00FD5664">
      <w:pPr>
        <w:tabs>
          <w:tab w:val="right" w:pos="10800"/>
        </w:tabs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Full Stack Developer, </w:t>
      </w:r>
      <w:r>
        <w:rPr>
          <w:rFonts w:ascii="Arial" w:hAnsi="Arial" w:cs="Arial"/>
          <w:b/>
          <w:sz w:val="21"/>
          <w:szCs w:val="21"/>
        </w:rPr>
        <w:t>American Airlines</w:t>
      </w:r>
      <w:r w:rsidRPr="00696ABF">
        <w:rPr>
          <w:rFonts w:ascii="Arial" w:hAnsi="Arial" w:cs="Arial"/>
          <w:b/>
          <w:sz w:val="21"/>
          <w:szCs w:val="21"/>
        </w:rPr>
        <w:t>, TX</w:t>
      </w:r>
      <w:r w:rsidRPr="00696ABF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Sep</w:t>
      </w:r>
      <w:r w:rsidRPr="00696ABF">
        <w:rPr>
          <w:rFonts w:ascii="Arial" w:hAnsi="Arial" w:cs="Arial"/>
          <w:b/>
          <w:sz w:val="21"/>
          <w:szCs w:val="21"/>
        </w:rPr>
        <w:t xml:space="preserve"> 201</w:t>
      </w:r>
      <w:r>
        <w:rPr>
          <w:rFonts w:ascii="Arial" w:hAnsi="Arial" w:cs="Arial"/>
          <w:b/>
          <w:sz w:val="21"/>
          <w:szCs w:val="21"/>
        </w:rPr>
        <w:t>9</w:t>
      </w:r>
      <w:r w:rsidRPr="00696ABF">
        <w:rPr>
          <w:rFonts w:ascii="Arial" w:hAnsi="Arial" w:cs="Arial"/>
          <w:b/>
          <w:sz w:val="21"/>
          <w:szCs w:val="21"/>
        </w:rPr>
        <w:t xml:space="preserve"> – Present</w:t>
      </w:r>
    </w:p>
    <w:p w14:paraId="25F13C22" w14:textId="2F6AA8FF" w:rsidR="00FD5664" w:rsidRPr="00696ABF" w:rsidRDefault="00FD5664" w:rsidP="00FD5664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Description:</w:t>
      </w:r>
      <w:r w:rsidRPr="00696ABF">
        <w:rPr>
          <w:rFonts w:ascii="Arial" w:hAnsi="Arial" w:cs="Arial"/>
          <w:sz w:val="21"/>
          <w:szCs w:val="21"/>
        </w:rPr>
        <w:t xml:space="preserve"> Developed a</w:t>
      </w:r>
      <w:r>
        <w:rPr>
          <w:rFonts w:ascii="Arial" w:hAnsi="Arial" w:cs="Arial"/>
          <w:sz w:val="21"/>
          <w:szCs w:val="21"/>
        </w:rPr>
        <w:t xml:space="preserve">n automated volunteer </w:t>
      </w:r>
      <w:r w:rsidRPr="00696ABF">
        <w:rPr>
          <w:rFonts w:ascii="Arial" w:hAnsi="Arial" w:cs="Arial"/>
          <w:sz w:val="21"/>
          <w:szCs w:val="21"/>
        </w:rPr>
        <w:t xml:space="preserve">enterprise web application that </w:t>
      </w:r>
      <w:r>
        <w:rPr>
          <w:rFonts w:ascii="Arial" w:hAnsi="Arial" w:cs="Arial"/>
          <w:sz w:val="21"/>
          <w:szCs w:val="21"/>
        </w:rPr>
        <w:t>helps the passengers to volunteer on their upcoming flight.</w:t>
      </w:r>
    </w:p>
    <w:p w14:paraId="329CA05F" w14:textId="77777777" w:rsidR="00FD5664" w:rsidRPr="00696ABF" w:rsidRDefault="00FD5664" w:rsidP="00FD5664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Responsibilities: </w:t>
      </w:r>
    </w:p>
    <w:p w14:paraId="3DC122F2" w14:textId="00149EF7" w:rsidR="00FD5664" w:rsidRPr="00581ADA" w:rsidRDefault="00FD5664" w:rsidP="00FD566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Developing an angular</w:t>
      </w:r>
      <w:r w:rsidRPr="0058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application that presents </w:t>
      </w:r>
      <w:r w:rsidR="00F86889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passenger with different options to volunteer on a flight.</w:t>
      </w:r>
    </w:p>
    <w:p w14:paraId="35666DDD" w14:textId="60C1AE2D" w:rsidR="00FD5664" w:rsidRPr="00696ABF" w:rsidRDefault="00F86889" w:rsidP="00FD5664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Worked</w:t>
      </w:r>
      <w:r w:rsidR="009D43E3">
        <w:rPr>
          <w:rFonts w:ascii="Arial" w:hAnsi="Arial" w:cs="Arial"/>
          <w:sz w:val="21"/>
          <w:szCs w:val="21"/>
        </w:rPr>
        <w:t xml:space="preserve"> on m</w:t>
      </w:r>
      <w:r>
        <w:rPr>
          <w:rFonts w:ascii="Arial" w:hAnsi="Arial" w:cs="Arial"/>
          <w:sz w:val="21"/>
          <w:szCs w:val="21"/>
        </w:rPr>
        <w:t>icroservice</w:t>
      </w:r>
      <w:r w:rsidR="009D43E3">
        <w:rPr>
          <w:rFonts w:ascii="Arial" w:hAnsi="Arial" w:cs="Arial"/>
          <w:sz w:val="21"/>
          <w:szCs w:val="21"/>
        </w:rPr>
        <w:t xml:space="preserve">s based architecture </w:t>
      </w:r>
      <w:r w:rsidR="0053749A">
        <w:rPr>
          <w:rFonts w:ascii="Arial" w:hAnsi="Arial" w:cs="Arial"/>
          <w:sz w:val="21"/>
          <w:szCs w:val="21"/>
        </w:rPr>
        <w:t xml:space="preserve">using Pair programming and </w:t>
      </w:r>
      <w:proofErr w:type="gramStart"/>
      <w:r w:rsidR="0053749A">
        <w:rPr>
          <w:rFonts w:ascii="Arial" w:hAnsi="Arial" w:cs="Arial"/>
          <w:sz w:val="21"/>
          <w:szCs w:val="21"/>
        </w:rPr>
        <w:t>test driven</w:t>
      </w:r>
      <w:proofErr w:type="gramEnd"/>
      <w:r w:rsidR="0053749A">
        <w:rPr>
          <w:rFonts w:ascii="Arial" w:hAnsi="Arial" w:cs="Arial"/>
          <w:sz w:val="21"/>
          <w:szCs w:val="21"/>
        </w:rPr>
        <w:t xml:space="preserve"> development s</w:t>
      </w:r>
      <w:r w:rsidR="006C5BFB">
        <w:rPr>
          <w:rFonts w:ascii="Arial" w:hAnsi="Arial" w:cs="Arial"/>
          <w:sz w:val="21"/>
          <w:szCs w:val="21"/>
        </w:rPr>
        <w:t>trategy.</w:t>
      </w:r>
    </w:p>
    <w:p w14:paraId="359189DB" w14:textId="43C0E573" w:rsidR="00FD5664" w:rsidRPr="00696ABF" w:rsidRDefault="00FD5664" w:rsidP="00FD5664">
      <w:pPr>
        <w:pStyle w:val="ListParagraph"/>
        <w:numPr>
          <w:ilvl w:val="0"/>
          <w:numId w:val="4"/>
        </w:numPr>
        <w:shd w:val="clear" w:color="auto" w:fill="FFFFFF"/>
        <w:spacing w:line="253" w:lineRule="atLeast"/>
        <w:rPr>
          <w:rFonts w:ascii="Arial" w:hAnsi="Arial" w:cs="Arial"/>
          <w:color w:val="222222"/>
          <w:sz w:val="21"/>
          <w:szCs w:val="21"/>
        </w:rPr>
      </w:pPr>
      <w:r w:rsidRPr="00696ABF">
        <w:rPr>
          <w:rFonts w:ascii="Arial" w:hAnsi="Arial" w:cs="Arial"/>
          <w:color w:val="000000"/>
          <w:sz w:val="21"/>
          <w:szCs w:val="21"/>
        </w:rPr>
        <w:t>Developed business components using Spring boot, Spring annotations</w:t>
      </w:r>
      <w:r w:rsidR="00F86889">
        <w:rPr>
          <w:rFonts w:ascii="Arial" w:hAnsi="Arial" w:cs="Arial"/>
          <w:color w:val="000000"/>
          <w:sz w:val="21"/>
          <w:szCs w:val="21"/>
        </w:rPr>
        <w:t xml:space="preserve"> </w:t>
      </w:r>
      <w:r w:rsidR="00F86889" w:rsidRPr="00696ABF">
        <w:rPr>
          <w:rFonts w:ascii="Arial" w:hAnsi="Arial" w:cs="Arial"/>
          <w:color w:val="000000"/>
          <w:sz w:val="21"/>
          <w:szCs w:val="21"/>
        </w:rPr>
        <w:t>and</w:t>
      </w:r>
      <w:r w:rsidR="00F86889">
        <w:rPr>
          <w:rFonts w:ascii="Arial" w:hAnsi="Arial" w:cs="Arial"/>
          <w:color w:val="000000"/>
          <w:sz w:val="21"/>
          <w:szCs w:val="21"/>
        </w:rPr>
        <w:t xml:space="preserve"> Spring Integration</w:t>
      </w:r>
      <w:r w:rsidRPr="00696ABF">
        <w:rPr>
          <w:rFonts w:ascii="Arial" w:hAnsi="Arial" w:cs="Arial"/>
          <w:color w:val="000000"/>
          <w:sz w:val="21"/>
          <w:szCs w:val="21"/>
        </w:rPr>
        <w:t>.</w:t>
      </w:r>
    </w:p>
    <w:p w14:paraId="5E5CC81F" w14:textId="08F68CF3" w:rsidR="006C5BFB" w:rsidRPr="00E64CD1" w:rsidRDefault="00FD5664" w:rsidP="006C5BFB">
      <w:pPr>
        <w:pStyle w:val="ListParagraph"/>
        <w:numPr>
          <w:ilvl w:val="0"/>
          <w:numId w:val="4"/>
        </w:numPr>
        <w:shd w:val="clear" w:color="auto" w:fill="FFFFFF"/>
        <w:spacing w:line="253" w:lineRule="atLeast"/>
        <w:rPr>
          <w:rFonts w:ascii="Arial" w:hAnsi="Arial" w:cs="Arial"/>
          <w:color w:val="222222"/>
          <w:sz w:val="21"/>
          <w:szCs w:val="21"/>
        </w:rPr>
      </w:pPr>
      <w:r w:rsidRPr="00696ABF">
        <w:rPr>
          <w:rFonts w:ascii="Arial" w:hAnsi="Arial" w:cs="Arial"/>
          <w:color w:val="222222"/>
          <w:sz w:val="21"/>
          <w:szCs w:val="21"/>
        </w:rPr>
        <w:t>Exposed REST APIs which provide information from underlying systems</w:t>
      </w:r>
      <w:r w:rsidR="006C5BFB">
        <w:rPr>
          <w:rFonts w:ascii="Arial" w:hAnsi="Arial" w:cs="Arial"/>
          <w:color w:val="222222"/>
          <w:sz w:val="21"/>
          <w:szCs w:val="21"/>
        </w:rPr>
        <w:t xml:space="preserve"> and </w:t>
      </w:r>
      <w:r w:rsidR="006C5BFB">
        <w:rPr>
          <w:rFonts w:ascii="Arial" w:hAnsi="Arial" w:cs="Arial"/>
          <w:sz w:val="21"/>
          <w:szCs w:val="21"/>
        </w:rPr>
        <w:t xml:space="preserve">worked on </w:t>
      </w:r>
      <w:proofErr w:type="spellStart"/>
      <w:r w:rsidR="006C5BFB">
        <w:rPr>
          <w:rFonts w:ascii="Arial" w:hAnsi="Arial" w:cs="Arial"/>
          <w:sz w:val="21"/>
          <w:szCs w:val="21"/>
        </w:rPr>
        <w:t>metabase</w:t>
      </w:r>
      <w:proofErr w:type="spellEnd"/>
      <w:r w:rsidR="006C5BFB">
        <w:rPr>
          <w:rFonts w:ascii="Arial" w:hAnsi="Arial" w:cs="Arial"/>
          <w:sz w:val="21"/>
          <w:szCs w:val="21"/>
        </w:rPr>
        <w:t xml:space="preserve"> for analytics.</w:t>
      </w:r>
    </w:p>
    <w:p w14:paraId="2B6276D8" w14:textId="62A5B8EF" w:rsidR="00FD5664" w:rsidRPr="00696ABF" w:rsidRDefault="006C5BFB" w:rsidP="00FD5664">
      <w:pPr>
        <w:pStyle w:val="ListParagraph"/>
        <w:numPr>
          <w:ilvl w:val="0"/>
          <w:numId w:val="4"/>
        </w:numPr>
        <w:shd w:val="clear" w:color="auto" w:fill="FFFFFF"/>
        <w:spacing w:line="253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Written test cases using Spring boot, Junit and Mockito frameworks for unit and integration testing.</w:t>
      </w:r>
    </w:p>
    <w:p w14:paraId="081651BB" w14:textId="2303E458" w:rsidR="00E64CD1" w:rsidRPr="00E64CD1" w:rsidRDefault="00E64CD1" w:rsidP="00E64CD1">
      <w:pPr>
        <w:jc w:val="both"/>
        <w:rPr>
          <w:rFonts w:ascii="Arial" w:hAnsi="Arial" w:cs="Arial"/>
          <w:sz w:val="21"/>
          <w:szCs w:val="21"/>
        </w:rPr>
      </w:pPr>
      <w:r w:rsidRPr="00E64CD1">
        <w:rPr>
          <w:rFonts w:ascii="Arial" w:hAnsi="Arial" w:cs="Arial"/>
          <w:b/>
          <w:sz w:val="21"/>
          <w:szCs w:val="21"/>
        </w:rPr>
        <w:t>Environment:</w:t>
      </w:r>
      <w:r w:rsidRPr="00E64CD1">
        <w:rPr>
          <w:rFonts w:ascii="Arial" w:hAnsi="Arial" w:cs="Arial"/>
          <w:sz w:val="21"/>
          <w:szCs w:val="21"/>
        </w:rPr>
        <w:t xml:space="preserve"> Java </w:t>
      </w:r>
      <w:r w:rsidR="00332FE3">
        <w:rPr>
          <w:rFonts w:ascii="Arial" w:hAnsi="Arial" w:cs="Arial"/>
          <w:sz w:val="21"/>
          <w:szCs w:val="21"/>
        </w:rPr>
        <w:t>11</w:t>
      </w:r>
      <w:r w:rsidRPr="00E64CD1">
        <w:rPr>
          <w:rFonts w:ascii="Arial" w:hAnsi="Arial" w:cs="Arial"/>
          <w:sz w:val="21"/>
          <w:szCs w:val="21"/>
        </w:rPr>
        <w:t xml:space="preserve">, Spring MVC, Spring Boot, REST, </w:t>
      </w:r>
      <w:proofErr w:type="spellStart"/>
      <w:r w:rsidR="002A03E4">
        <w:rPr>
          <w:rFonts w:ascii="Arial" w:hAnsi="Arial" w:cs="Arial"/>
          <w:sz w:val="21"/>
          <w:szCs w:val="21"/>
        </w:rPr>
        <w:t>PostgresSQL</w:t>
      </w:r>
      <w:proofErr w:type="spellEnd"/>
      <w:r w:rsidR="002A03E4">
        <w:rPr>
          <w:rFonts w:ascii="Arial" w:hAnsi="Arial" w:cs="Arial"/>
          <w:sz w:val="21"/>
          <w:szCs w:val="21"/>
        </w:rPr>
        <w:t>, A</w:t>
      </w:r>
      <w:r w:rsidRPr="00E64CD1">
        <w:rPr>
          <w:rFonts w:ascii="Arial" w:hAnsi="Arial" w:cs="Arial"/>
          <w:sz w:val="21"/>
          <w:szCs w:val="21"/>
        </w:rPr>
        <w:t xml:space="preserve">ngular 7, </w:t>
      </w:r>
      <w:r w:rsidR="00234547">
        <w:rPr>
          <w:rFonts w:ascii="Arial" w:hAnsi="Arial" w:cs="Arial"/>
          <w:sz w:val="21"/>
          <w:szCs w:val="21"/>
        </w:rPr>
        <w:t>IBM cloud</w:t>
      </w:r>
      <w:r w:rsidRPr="00E64CD1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53749A">
        <w:rPr>
          <w:rFonts w:ascii="Arial" w:hAnsi="Arial" w:cs="Arial"/>
          <w:sz w:val="21"/>
          <w:szCs w:val="21"/>
        </w:rPr>
        <w:t>Metabase</w:t>
      </w:r>
      <w:proofErr w:type="spellEnd"/>
      <w:r w:rsidR="0053749A">
        <w:rPr>
          <w:rFonts w:ascii="Arial" w:hAnsi="Arial" w:cs="Arial"/>
          <w:sz w:val="21"/>
          <w:szCs w:val="21"/>
        </w:rPr>
        <w:t xml:space="preserve">, </w:t>
      </w:r>
      <w:r w:rsidRPr="00E64CD1">
        <w:rPr>
          <w:rFonts w:ascii="Arial" w:hAnsi="Arial" w:cs="Arial"/>
          <w:sz w:val="21"/>
          <w:szCs w:val="21"/>
        </w:rPr>
        <w:t>GIT</w:t>
      </w:r>
      <w:r w:rsidR="00351D3E">
        <w:rPr>
          <w:rFonts w:ascii="Arial" w:hAnsi="Arial" w:cs="Arial"/>
          <w:sz w:val="21"/>
          <w:szCs w:val="21"/>
        </w:rPr>
        <w:t>, Splunk</w:t>
      </w:r>
    </w:p>
    <w:p w14:paraId="2AF0D981" w14:textId="77777777" w:rsidR="00FD5664" w:rsidRPr="00696ABF" w:rsidRDefault="00FD5664" w:rsidP="005740EB">
      <w:pPr>
        <w:jc w:val="both"/>
        <w:rPr>
          <w:rFonts w:ascii="Arial" w:hAnsi="Arial" w:cs="Arial"/>
          <w:b/>
          <w:sz w:val="21"/>
          <w:szCs w:val="21"/>
        </w:rPr>
      </w:pPr>
    </w:p>
    <w:p w14:paraId="7EBAA2ED" w14:textId="30A88A48" w:rsidR="0058269B" w:rsidRPr="00696ABF" w:rsidRDefault="006B0972" w:rsidP="0058269B">
      <w:pPr>
        <w:tabs>
          <w:tab w:val="right" w:pos="10800"/>
        </w:tabs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Full Stack </w:t>
      </w:r>
      <w:r w:rsidR="0058269B" w:rsidRPr="00696ABF">
        <w:rPr>
          <w:rFonts w:ascii="Arial" w:hAnsi="Arial" w:cs="Arial"/>
          <w:b/>
          <w:sz w:val="21"/>
          <w:szCs w:val="21"/>
        </w:rPr>
        <w:t xml:space="preserve">Developer, </w:t>
      </w:r>
      <w:proofErr w:type="spellStart"/>
      <w:r w:rsidR="0058269B" w:rsidRPr="00696ABF">
        <w:rPr>
          <w:rFonts w:ascii="Arial" w:hAnsi="Arial" w:cs="Arial"/>
          <w:b/>
          <w:sz w:val="21"/>
          <w:szCs w:val="21"/>
        </w:rPr>
        <w:t>Anelto</w:t>
      </w:r>
      <w:proofErr w:type="spellEnd"/>
      <w:r w:rsidR="0058269B" w:rsidRPr="00696ABF">
        <w:rPr>
          <w:rFonts w:ascii="Arial" w:hAnsi="Arial" w:cs="Arial"/>
          <w:b/>
          <w:sz w:val="21"/>
          <w:szCs w:val="21"/>
        </w:rPr>
        <w:t>, TX</w:t>
      </w:r>
      <w:r w:rsidR="0058269B" w:rsidRPr="00696ABF">
        <w:rPr>
          <w:rFonts w:ascii="Arial" w:hAnsi="Arial" w:cs="Arial"/>
          <w:b/>
          <w:sz w:val="21"/>
          <w:szCs w:val="21"/>
        </w:rPr>
        <w:tab/>
        <w:t xml:space="preserve">May 2018 – </w:t>
      </w:r>
      <w:r w:rsidR="00FD5664">
        <w:rPr>
          <w:rFonts w:ascii="Arial" w:hAnsi="Arial" w:cs="Arial"/>
          <w:b/>
          <w:sz w:val="21"/>
          <w:szCs w:val="21"/>
        </w:rPr>
        <w:t>Sep 2019</w:t>
      </w:r>
    </w:p>
    <w:p w14:paraId="59094832" w14:textId="53291CFC" w:rsidR="0058269B" w:rsidRPr="00696ABF" w:rsidRDefault="0058269B" w:rsidP="0058269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Description:</w:t>
      </w:r>
      <w:r w:rsidR="0020018D" w:rsidRPr="00696ABF">
        <w:rPr>
          <w:rFonts w:ascii="Arial" w:hAnsi="Arial" w:cs="Arial"/>
          <w:sz w:val="21"/>
          <w:szCs w:val="21"/>
        </w:rPr>
        <w:t xml:space="preserve"> Developed </w:t>
      </w:r>
      <w:proofErr w:type="gramStart"/>
      <w:r w:rsidR="0020018D" w:rsidRPr="00696ABF">
        <w:rPr>
          <w:rFonts w:ascii="Arial" w:hAnsi="Arial" w:cs="Arial"/>
          <w:sz w:val="21"/>
          <w:szCs w:val="21"/>
        </w:rPr>
        <w:t>an</w:t>
      </w:r>
      <w:proofErr w:type="gramEnd"/>
      <w:r w:rsidR="0020018D" w:rsidRPr="00696ABF">
        <w:rPr>
          <w:rFonts w:ascii="Arial" w:hAnsi="Arial" w:cs="Arial"/>
          <w:sz w:val="21"/>
          <w:szCs w:val="21"/>
        </w:rPr>
        <w:t xml:space="preserve"> </w:t>
      </w:r>
      <w:r w:rsidR="00116E57" w:rsidRPr="00696ABF">
        <w:rPr>
          <w:rFonts w:ascii="Arial" w:hAnsi="Arial" w:cs="Arial"/>
          <w:sz w:val="21"/>
          <w:szCs w:val="21"/>
        </w:rPr>
        <w:t xml:space="preserve">HIPAA compliant </w:t>
      </w:r>
      <w:r w:rsidR="0020018D" w:rsidRPr="00696ABF">
        <w:rPr>
          <w:rFonts w:ascii="Arial" w:hAnsi="Arial" w:cs="Arial"/>
          <w:sz w:val="21"/>
          <w:szCs w:val="21"/>
        </w:rPr>
        <w:t xml:space="preserve">enterprise web application that assists the Dealers and caregivers with PERS device activation, management and tracking. </w:t>
      </w:r>
    </w:p>
    <w:p w14:paraId="542387CB" w14:textId="77777777" w:rsidR="0058269B" w:rsidRPr="00696ABF" w:rsidRDefault="0058269B" w:rsidP="0058269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Responsibilities: </w:t>
      </w:r>
    </w:p>
    <w:p w14:paraId="07726424" w14:textId="29675DBA" w:rsidR="00581ADA" w:rsidRPr="00581ADA" w:rsidRDefault="00581ADA" w:rsidP="00581ADA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Devel</w:t>
      </w:r>
      <w:r w:rsidR="00116E57">
        <w:rPr>
          <w:rFonts w:ascii="Arial" w:hAnsi="Arial" w:cs="Arial"/>
          <w:color w:val="222222"/>
          <w:sz w:val="21"/>
          <w:szCs w:val="21"/>
          <w:shd w:val="clear" w:color="auto" w:fill="FFFFFF"/>
        </w:rPr>
        <w:t>oping a</w:t>
      </w:r>
      <w:r w:rsidRPr="0058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Clinical Dashboard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application end to end </w:t>
      </w:r>
      <w:r w:rsidRPr="00581A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using MEAN stack for doctors and caregivers to monitor patients. </w:t>
      </w:r>
      <w:r w:rsidRPr="00581ADA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Used MongoDB and mongoose for database persistence using Node.js to interact with</w:t>
      </w:r>
      <w:r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581ADA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MongoDB.  </w:t>
      </w:r>
    </w:p>
    <w:p w14:paraId="3847576D" w14:textId="2F666D0D" w:rsidR="00C66585" w:rsidRPr="00696ABF" w:rsidRDefault="00C66585" w:rsidP="00C66585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Implemented functionality for inventory tracking, </w:t>
      </w:r>
      <w:r w:rsidR="00AB440C" w:rsidRPr="00696ABF">
        <w:rPr>
          <w:rFonts w:ascii="Arial" w:hAnsi="Arial" w:cs="Arial"/>
          <w:sz w:val="21"/>
          <w:szCs w:val="21"/>
        </w:rPr>
        <w:t>d</w:t>
      </w:r>
      <w:r w:rsidRPr="00696ABF">
        <w:rPr>
          <w:rFonts w:ascii="Arial" w:hAnsi="Arial" w:cs="Arial"/>
          <w:sz w:val="21"/>
          <w:szCs w:val="21"/>
        </w:rPr>
        <w:t>evice lifecycle management and report generation.</w:t>
      </w:r>
    </w:p>
    <w:p w14:paraId="0487E0E8" w14:textId="2183C5FA" w:rsidR="0001022A" w:rsidRPr="00696ABF" w:rsidRDefault="0001022A" w:rsidP="0001022A">
      <w:pPr>
        <w:pStyle w:val="ListParagraph"/>
        <w:numPr>
          <w:ilvl w:val="0"/>
          <w:numId w:val="4"/>
        </w:numPr>
        <w:shd w:val="clear" w:color="auto" w:fill="FFFFFF"/>
        <w:spacing w:line="253" w:lineRule="atLeast"/>
        <w:rPr>
          <w:rFonts w:ascii="Arial" w:hAnsi="Arial" w:cs="Arial"/>
          <w:color w:val="222222"/>
          <w:sz w:val="21"/>
          <w:szCs w:val="21"/>
        </w:rPr>
      </w:pPr>
      <w:r w:rsidRPr="00696ABF">
        <w:rPr>
          <w:rFonts w:ascii="Arial" w:hAnsi="Arial" w:cs="Arial"/>
          <w:color w:val="000000"/>
          <w:sz w:val="21"/>
          <w:szCs w:val="21"/>
        </w:rPr>
        <w:t>Developed business components using Spring boot, IOC and Spring annotations.</w:t>
      </w:r>
    </w:p>
    <w:p w14:paraId="574EDC30" w14:textId="667598EB" w:rsidR="0001022A" w:rsidRPr="00696ABF" w:rsidRDefault="0001022A" w:rsidP="0001022A">
      <w:pPr>
        <w:pStyle w:val="ListParagraph"/>
        <w:numPr>
          <w:ilvl w:val="0"/>
          <w:numId w:val="4"/>
        </w:numPr>
        <w:shd w:val="clear" w:color="auto" w:fill="FFFFFF"/>
        <w:spacing w:line="253" w:lineRule="atLeast"/>
        <w:rPr>
          <w:rFonts w:ascii="Arial" w:hAnsi="Arial" w:cs="Arial"/>
          <w:color w:val="222222"/>
          <w:sz w:val="21"/>
          <w:szCs w:val="21"/>
        </w:rPr>
      </w:pPr>
      <w:r w:rsidRPr="00696ABF">
        <w:rPr>
          <w:rFonts w:ascii="Arial" w:hAnsi="Arial" w:cs="Arial"/>
          <w:color w:val="222222"/>
          <w:sz w:val="21"/>
          <w:szCs w:val="21"/>
        </w:rPr>
        <w:t xml:space="preserve">Exposed REST APIs which </w:t>
      </w:r>
      <w:r w:rsidR="00A42A2B" w:rsidRPr="00696ABF">
        <w:rPr>
          <w:rFonts w:ascii="Arial" w:hAnsi="Arial" w:cs="Arial"/>
          <w:color w:val="222222"/>
          <w:sz w:val="21"/>
          <w:szCs w:val="21"/>
        </w:rPr>
        <w:t>provide</w:t>
      </w:r>
      <w:r w:rsidRPr="00696ABF">
        <w:rPr>
          <w:rFonts w:ascii="Arial" w:hAnsi="Arial" w:cs="Arial"/>
          <w:color w:val="222222"/>
          <w:sz w:val="21"/>
          <w:szCs w:val="21"/>
        </w:rPr>
        <w:t xml:space="preserve"> information from underlying systems.</w:t>
      </w:r>
    </w:p>
    <w:p w14:paraId="721D6A95" w14:textId="79CF5221" w:rsidR="0058269B" w:rsidRPr="00696ABF" w:rsidRDefault="00AF5B27" w:rsidP="00C66585">
      <w:pPr>
        <w:pStyle w:val="ListParagraph"/>
        <w:numPr>
          <w:ilvl w:val="0"/>
          <w:numId w:val="4"/>
        </w:numPr>
        <w:shd w:val="clear" w:color="auto" w:fill="FFFFFF"/>
        <w:spacing w:line="253" w:lineRule="atLeast"/>
        <w:rPr>
          <w:rFonts w:ascii="Arial" w:hAnsi="Arial" w:cs="Arial"/>
          <w:color w:val="222222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Consumed</w:t>
      </w:r>
      <w:r w:rsidR="001E0528" w:rsidRPr="00696ABF">
        <w:rPr>
          <w:rFonts w:ascii="Arial" w:hAnsi="Arial" w:cs="Arial"/>
          <w:sz w:val="21"/>
          <w:szCs w:val="21"/>
        </w:rPr>
        <w:t xml:space="preserve"> the </w:t>
      </w:r>
      <w:r w:rsidRPr="00696ABF">
        <w:rPr>
          <w:rFonts w:ascii="Arial" w:hAnsi="Arial" w:cs="Arial"/>
          <w:sz w:val="21"/>
          <w:szCs w:val="21"/>
        </w:rPr>
        <w:t>REST and SOAP</w:t>
      </w:r>
      <w:r w:rsidR="001E0528" w:rsidRPr="00696ABF">
        <w:rPr>
          <w:rFonts w:ascii="Arial" w:hAnsi="Arial" w:cs="Arial"/>
          <w:sz w:val="21"/>
          <w:szCs w:val="21"/>
        </w:rPr>
        <w:t xml:space="preserve"> API’s of </w:t>
      </w:r>
      <w:r w:rsidR="00660F3C" w:rsidRPr="00696ABF">
        <w:rPr>
          <w:rFonts w:ascii="Arial" w:hAnsi="Arial" w:cs="Arial"/>
          <w:sz w:val="21"/>
          <w:szCs w:val="21"/>
        </w:rPr>
        <w:t xml:space="preserve">Rapid/Avant </w:t>
      </w:r>
      <w:r w:rsidR="001E0528" w:rsidRPr="00696ABF">
        <w:rPr>
          <w:rFonts w:ascii="Arial" w:hAnsi="Arial" w:cs="Arial"/>
          <w:sz w:val="21"/>
          <w:szCs w:val="21"/>
        </w:rPr>
        <w:t>Central Station</w:t>
      </w:r>
      <w:r w:rsidR="00660F3C" w:rsidRPr="00696ABF">
        <w:rPr>
          <w:rFonts w:ascii="Arial" w:hAnsi="Arial" w:cs="Arial"/>
          <w:sz w:val="21"/>
          <w:szCs w:val="21"/>
        </w:rPr>
        <w:t>s</w:t>
      </w:r>
      <w:r w:rsidRPr="00696ABF">
        <w:rPr>
          <w:rFonts w:ascii="Arial" w:hAnsi="Arial" w:cs="Arial"/>
          <w:sz w:val="21"/>
          <w:szCs w:val="21"/>
        </w:rPr>
        <w:t xml:space="preserve"> for account creation and management</w:t>
      </w:r>
      <w:r w:rsidR="001E0528" w:rsidRPr="00696ABF">
        <w:rPr>
          <w:rFonts w:ascii="Arial" w:hAnsi="Arial" w:cs="Arial"/>
          <w:sz w:val="21"/>
          <w:szCs w:val="21"/>
        </w:rPr>
        <w:t>.</w:t>
      </w:r>
    </w:p>
    <w:p w14:paraId="73480D07" w14:textId="77777777" w:rsidR="00581ADA" w:rsidRPr="00696ABF" w:rsidRDefault="00581ADA" w:rsidP="00581ADA">
      <w:pPr>
        <w:pStyle w:val="ListParagraph"/>
        <w:ind w:left="360"/>
        <w:rPr>
          <w:rFonts w:ascii="Arial" w:hAnsi="Arial" w:cs="Arial"/>
          <w:sz w:val="21"/>
          <w:szCs w:val="21"/>
        </w:rPr>
      </w:pPr>
    </w:p>
    <w:p w14:paraId="67256423" w14:textId="5D78DD21" w:rsidR="0058269B" w:rsidRPr="00696ABF" w:rsidRDefault="0058269B" w:rsidP="0058269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Environment:</w:t>
      </w:r>
      <w:r w:rsidRPr="00696ABF">
        <w:rPr>
          <w:rFonts w:ascii="Arial" w:hAnsi="Arial" w:cs="Arial"/>
          <w:sz w:val="21"/>
          <w:szCs w:val="21"/>
        </w:rPr>
        <w:t xml:space="preserve"> Java</w:t>
      </w:r>
      <w:r w:rsidR="00AC14DA" w:rsidRPr="00696ABF">
        <w:rPr>
          <w:rFonts w:ascii="Arial" w:hAnsi="Arial" w:cs="Arial"/>
          <w:sz w:val="21"/>
          <w:szCs w:val="21"/>
        </w:rPr>
        <w:t xml:space="preserve"> 8</w:t>
      </w:r>
      <w:r w:rsidRPr="00696ABF">
        <w:rPr>
          <w:rFonts w:ascii="Arial" w:hAnsi="Arial" w:cs="Arial"/>
          <w:sz w:val="21"/>
          <w:szCs w:val="21"/>
        </w:rPr>
        <w:t xml:space="preserve">, </w:t>
      </w:r>
      <w:r w:rsidR="00DA083C" w:rsidRPr="00696ABF">
        <w:rPr>
          <w:rFonts w:ascii="Arial" w:hAnsi="Arial" w:cs="Arial"/>
          <w:sz w:val="21"/>
          <w:szCs w:val="21"/>
        </w:rPr>
        <w:t>Spring MVC,</w:t>
      </w:r>
      <w:r w:rsidRPr="00696ABF">
        <w:rPr>
          <w:rFonts w:ascii="Arial" w:hAnsi="Arial" w:cs="Arial"/>
          <w:sz w:val="21"/>
          <w:szCs w:val="21"/>
        </w:rPr>
        <w:t xml:space="preserve"> Spring Boot, REST, </w:t>
      </w:r>
      <w:r w:rsidR="009A2D08" w:rsidRPr="00696ABF">
        <w:rPr>
          <w:rFonts w:ascii="Arial" w:hAnsi="Arial" w:cs="Arial"/>
          <w:sz w:val="21"/>
          <w:szCs w:val="21"/>
        </w:rPr>
        <w:t xml:space="preserve">MongoDB, </w:t>
      </w:r>
      <w:proofErr w:type="spellStart"/>
      <w:proofErr w:type="gramStart"/>
      <w:r w:rsidR="00B24707" w:rsidRPr="00696ABF">
        <w:rPr>
          <w:rFonts w:ascii="Arial" w:hAnsi="Arial" w:cs="Arial"/>
          <w:sz w:val="21"/>
          <w:szCs w:val="21"/>
        </w:rPr>
        <w:t>Express,</w:t>
      </w:r>
      <w:r w:rsidR="009A2D08" w:rsidRPr="00696ABF">
        <w:rPr>
          <w:rFonts w:ascii="Arial" w:hAnsi="Arial" w:cs="Arial"/>
          <w:sz w:val="21"/>
          <w:szCs w:val="21"/>
        </w:rPr>
        <w:t>Angular</w:t>
      </w:r>
      <w:proofErr w:type="spellEnd"/>
      <w:proofErr w:type="gramEnd"/>
      <w:r w:rsidR="009A2D08" w:rsidRPr="00696ABF">
        <w:rPr>
          <w:rFonts w:ascii="Arial" w:hAnsi="Arial" w:cs="Arial"/>
          <w:sz w:val="21"/>
          <w:szCs w:val="21"/>
        </w:rPr>
        <w:t xml:space="preserve"> 7</w:t>
      </w:r>
      <w:r w:rsidR="00660F3C" w:rsidRPr="00696ABF">
        <w:rPr>
          <w:rFonts w:ascii="Arial" w:hAnsi="Arial" w:cs="Arial"/>
          <w:sz w:val="21"/>
          <w:szCs w:val="21"/>
        </w:rPr>
        <w:t xml:space="preserve">, </w:t>
      </w:r>
      <w:r w:rsidR="007D308B" w:rsidRPr="00696ABF">
        <w:rPr>
          <w:rFonts w:ascii="Arial" w:hAnsi="Arial" w:cs="Arial"/>
          <w:sz w:val="21"/>
          <w:szCs w:val="21"/>
        </w:rPr>
        <w:t>Nodejs,</w:t>
      </w:r>
      <w:r w:rsidR="007D576B" w:rsidRPr="00696ABF">
        <w:rPr>
          <w:rFonts w:ascii="Arial" w:hAnsi="Arial" w:cs="Arial"/>
          <w:sz w:val="21"/>
          <w:szCs w:val="21"/>
        </w:rPr>
        <w:t xml:space="preserve"> Bootstrap,</w:t>
      </w:r>
      <w:r w:rsidR="007D308B" w:rsidRPr="00696ABF">
        <w:rPr>
          <w:rFonts w:ascii="Arial" w:hAnsi="Arial" w:cs="Arial"/>
          <w:sz w:val="21"/>
          <w:szCs w:val="21"/>
        </w:rPr>
        <w:t xml:space="preserve"> AWS,</w:t>
      </w:r>
      <w:r w:rsidR="004A5B06" w:rsidRPr="00696ABF">
        <w:rPr>
          <w:rFonts w:ascii="Arial" w:hAnsi="Arial" w:cs="Arial"/>
          <w:sz w:val="21"/>
          <w:szCs w:val="21"/>
        </w:rPr>
        <w:t>GIT</w:t>
      </w:r>
    </w:p>
    <w:p w14:paraId="11A84062" w14:textId="77777777" w:rsidR="0058269B" w:rsidRPr="00696ABF" w:rsidRDefault="0058269B" w:rsidP="005740EB">
      <w:pPr>
        <w:jc w:val="both"/>
        <w:rPr>
          <w:rFonts w:ascii="Arial" w:hAnsi="Arial" w:cs="Arial"/>
          <w:b/>
          <w:sz w:val="21"/>
          <w:szCs w:val="21"/>
        </w:rPr>
      </w:pPr>
    </w:p>
    <w:p w14:paraId="1878EFEE" w14:textId="77777777" w:rsidR="001C28A1" w:rsidRPr="00696ABF" w:rsidRDefault="00DF644C" w:rsidP="005740EB">
      <w:pPr>
        <w:tabs>
          <w:tab w:val="right" w:pos="10800"/>
        </w:tabs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Software Developer, Verizon, TX</w:t>
      </w:r>
      <w:r w:rsidR="000127A6" w:rsidRPr="00696ABF">
        <w:rPr>
          <w:rFonts w:ascii="Arial" w:hAnsi="Arial" w:cs="Arial"/>
          <w:b/>
          <w:sz w:val="21"/>
          <w:szCs w:val="21"/>
        </w:rPr>
        <w:tab/>
        <w:t>Jul 20</w:t>
      </w:r>
      <w:r w:rsidRPr="00696ABF">
        <w:rPr>
          <w:rFonts w:ascii="Arial" w:hAnsi="Arial" w:cs="Arial"/>
          <w:b/>
          <w:sz w:val="21"/>
          <w:szCs w:val="21"/>
        </w:rPr>
        <w:t>15</w:t>
      </w:r>
      <w:r w:rsidR="000127A6" w:rsidRPr="00696ABF">
        <w:rPr>
          <w:rFonts w:ascii="Arial" w:hAnsi="Arial" w:cs="Arial"/>
          <w:b/>
          <w:sz w:val="21"/>
          <w:szCs w:val="21"/>
        </w:rPr>
        <w:t xml:space="preserve"> – </w:t>
      </w:r>
      <w:r w:rsidRPr="00696ABF">
        <w:rPr>
          <w:rFonts w:ascii="Arial" w:hAnsi="Arial" w:cs="Arial"/>
          <w:b/>
          <w:sz w:val="21"/>
          <w:szCs w:val="21"/>
        </w:rPr>
        <w:t>Mar</w:t>
      </w:r>
      <w:r w:rsidR="000127A6" w:rsidRPr="00696ABF">
        <w:rPr>
          <w:rFonts w:ascii="Arial" w:hAnsi="Arial" w:cs="Arial"/>
          <w:b/>
          <w:sz w:val="21"/>
          <w:szCs w:val="21"/>
        </w:rPr>
        <w:t xml:space="preserve"> 20</w:t>
      </w:r>
      <w:r w:rsidRPr="00696ABF">
        <w:rPr>
          <w:rFonts w:ascii="Arial" w:hAnsi="Arial" w:cs="Arial"/>
          <w:b/>
          <w:sz w:val="21"/>
          <w:szCs w:val="21"/>
        </w:rPr>
        <w:t>18</w:t>
      </w:r>
    </w:p>
    <w:p w14:paraId="729944B7" w14:textId="657AB0E9" w:rsidR="00DF644C" w:rsidRDefault="00DE33DF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Description:</w:t>
      </w:r>
      <w:r w:rsidR="001C28A1" w:rsidRPr="00696ABF">
        <w:rPr>
          <w:rFonts w:ascii="Arial" w:hAnsi="Arial" w:cs="Arial"/>
          <w:sz w:val="21"/>
          <w:szCs w:val="21"/>
        </w:rPr>
        <w:t xml:space="preserve"> </w:t>
      </w:r>
      <w:r w:rsidR="00DF644C" w:rsidRPr="00696ABF">
        <w:rPr>
          <w:rFonts w:ascii="Arial" w:hAnsi="Arial" w:cs="Arial"/>
          <w:sz w:val="21"/>
          <w:szCs w:val="21"/>
        </w:rPr>
        <w:t xml:space="preserve">Time Entry -A web application for technicians and supervisors to report field work and log time for payroll processing. </w:t>
      </w:r>
    </w:p>
    <w:p w14:paraId="2EE1C126" w14:textId="77777777" w:rsidR="006C5BFB" w:rsidRPr="00696ABF" w:rsidRDefault="006C5BFB" w:rsidP="005740EB">
      <w:pPr>
        <w:jc w:val="both"/>
        <w:rPr>
          <w:rFonts w:ascii="Arial" w:hAnsi="Arial" w:cs="Arial"/>
          <w:sz w:val="21"/>
          <w:szCs w:val="21"/>
        </w:rPr>
      </w:pPr>
    </w:p>
    <w:p w14:paraId="7CEE16B7" w14:textId="77777777" w:rsidR="00DF644C" w:rsidRPr="00696ABF" w:rsidRDefault="00DF644C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lastRenderedPageBreak/>
        <w:t xml:space="preserve">Responsibilities: </w:t>
      </w:r>
    </w:p>
    <w:p w14:paraId="5677CB69" w14:textId="77777777" w:rsidR="00761612" w:rsidRPr="00761612" w:rsidRDefault="00A4381C" w:rsidP="0076161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696ABF">
        <w:rPr>
          <w:rFonts w:ascii="Arial" w:eastAsia="Nanum Gothic" w:hAnsi="Arial" w:cs="Arial"/>
          <w:color w:val="000000" w:themeColor="text1"/>
          <w:sz w:val="21"/>
          <w:szCs w:val="21"/>
          <w:shd w:val="clear" w:color="auto" w:fill="FFFFFF"/>
        </w:rPr>
        <w:t>Contributed in JSON Web Token generation and distribution upon successful login using Spring Security.</w:t>
      </w:r>
    </w:p>
    <w:p w14:paraId="2761CF49" w14:textId="5D83AC6A" w:rsidR="00761612" w:rsidRPr="00761612" w:rsidRDefault="00761612" w:rsidP="004450B1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61612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 xml:space="preserve">Created POJO classes, controllers, and repositories with the use of hibernate, </w:t>
      </w:r>
      <w:proofErr w:type="spellStart"/>
      <w:r w:rsidRPr="00761612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>Jpa</w:t>
      </w:r>
      <w:proofErr w:type="spellEnd"/>
      <w:r w:rsidRPr="00761612">
        <w:rPr>
          <w:rFonts w:ascii="Arial" w:eastAsia="Nanum Gothic" w:hAnsi="Arial" w:cs="Arial"/>
          <w:color w:val="000000"/>
          <w:sz w:val="21"/>
          <w:szCs w:val="21"/>
          <w:shd w:val="clear" w:color="auto" w:fill="FFFFFF"/>
        </w:rPr>
        <w:t xml:space="preserve"> repository, and annotation to work with SQL. </w:t>
      </w:r>
    </w:p>
    <w:p w14:paraId="7F2FF766" w14:textId="2E0E0130" w:rsidR="00DF644C" w:rsidRPr="00696ABF" w:rsidRDefault="00DF644C" w:rsidP="00F27FCD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Communicated with the clients and UAT team regularly for better understanding of the design requirements. </w:t>
      </w:r>
    </w:p>
    <w:p w14:paraId="6A504C07" w14:textId="503F13CD" w:rsidR="002D4F62" w:rsidRPr="00696ABF" w:rsidRDefault="002D4F62" w:rsidP="002D4F62">
      <w:pPr>
        <w:pStyle w:val="ListParagraph"/>
        <w:numPr>
          <w:ilvl w:val="0"/>
          <w:numId w:val="4"/>
        </w:numPr>
        <w:spacing w:after="120"/>
        <w:jc w:val="both"/>
        <w:rPr>
          <w:rFonts w:ascii="Arial" w:hAnsi="Arial" w:cs="Arial"/>
          <w:bCs/>
          <w:color w:val="000000" w:themeColor="text1"/>
          <w:sz w:val="21"/>
          <w:szCs w:val="21"/>
        </w:rPr>
      </w:pPr>
      <w:r w:rsidRPr="00696ABF">
        <w:rPr>
          <w:rFonts w:ascii="Arial" w:hAnsi="Arial" w:cs="Arial"/>
          <w:bCs/>
          <w:color w:val="000000" w:themeColor="text1"/>
          <w:sz w:val="21"/>
          <w:szCs w:val="21"/>
        </w:rPr>
        <w:t>Implemented Swagger configuration in Spring Boot for auto generating swagger json files for REST API calls.</w:t>
      </w:r>
    </w:p>
    <w:p w14:paraId="7CC6F205" w14:textId="1A2701BF" w:rsidR="00AD0478" w:rsidRPr="006C5BFB" w:rsidRDefault="005740EB" w:rsidP="006C5BFB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Implemented a simulator app for training the end users like technicians and supervisors to use the application.</w:t>
      </w:r>
    </w:p>
    <w:p w14:paraId="3379C948" w14:textId="66FB27E1" w:rsidR="00DE33DF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Environment:</w:t>
      </w:r>
      <w:r w:rsidRPr="00696ABF">
        <w:rPr>
          <w:rFonts w:ascii="Arial" w:hAnsi="Arial" w:cs="Arial"/>
          <w:sz w:val="21"/>
          <w:szCs w:val="21"/>
        </w:rPr>
        <w:t xml:space="preserve"> Java</w:t>
      </w:r>
      <w:r w:rsidR="00AD0478">
        <w:rPr>
          <w:rFonts w:ascii="Arial" w:hAnsi="Arial" w:cs="Arial"/>
          <w:sz w:val="21"/>
          <w:szCs w:val="21"/>
        </w:rPr>
        <w:t xml:space="preserve"> 8</w:t>
      </w:r>
      <w:r w:rsidRPr="00696ABF">
        <w:rPr>
          <w:rFonts w:ascii="Arial" w:hAnsi="Arial" w:cs="Arial"/>
          <w:sz w:val="21"/>
          <w:szCs w:val="21"/>
        </w:rPr>
        <w:t xml:space="preserve">, Java Script, </w:t>
      </w:r>
      <w:r w:rsidR="00571A4F" w:rsidRPr="00696ABF">
        <w:rPr>
          <w:rFonts w:ascii="Arial" w:hAnsi="Arial" w:cs="Arial"/>
          <w:sz w:val="21"/>
          <w:szCs w:val="21"/>
        </w:rPr>
        <w:t xml:space="preserve">Spring Boot, </w:t>
      </w:r>
      <w:r w:rsidR="00226F65" w:rsidRPr="00696ABF">
        <w:rPr>
          <w:rFonts w:ascii="Arial" w:hAnsi="Arial" w:cs="Arial"/>
          <w:sz w:val="21"/>
          <w:szCs w:val="21"/>
        </w:rPr>
        <w:t>RESTful</w:t>
      </w:r>
      <w:r w:rsidRPr="00696ABF">
        <w:rPr>
          <w:rFonts w:ascii="Arial" w:hAnsi="Arial" w:cs="Arial"/>
          <w:sz w:val="21"/>
          <w:szCs w:val="21"/>
        </w:rPr>
        <w:t xml:space="preserve"> </w:t>
      </w:r>
      <w:r w:rsidR="00B24707" w:rsidRPr="00696ABF">
        <w:rPr>
          <w:rFonts w:ascii="Arial" w:hAnsi="Arial" w:cs="Arial"/>
          <w:sz w:val="21"/>
          <w:szCs w:val="21"/>
        </w:rPr>
        <w:t>Microservices</w:t>
      </w:r>
      <w:r w:rsidRPr="00696ABF">
        <w:rPr>
          <w:rFonts w:ascii="Arial" w:hAnsi="Arial" w:cs="Arial"/>
          <w:sz w:val="21"/>
          <w:szCs w:val="21"/>
        </w:rPr>
        <w:t xml:space="preserve">, </w:t>
      </w:r>
      <w:r w:rsidR="00AD0478">
        <w:rPr>
          <w:rFonts w:ascii="Arial" w:hAnsi="Arial" w:cs="Arial"/>
          <w:sz w:val="21"/>
          <w:szCs w:val="21"/>
        </w:rPr>
        <w:t>My</w:t>
      </w:r>
      <w:r w:rsidRPr="00696ABF">
        <w:rPr>
          <w:rFonts w:ascii="Arial" w:hAnsi="Arial" w:cs="Arial"/>
          <w:sz w:val="21"/>
          <w:szCs w:val="21"/>
        </w:rPr>
        <w:t>SQL,</w:t>
      </w:r>
      <w:r w:rsidR="002D4F62" w:rsidRPr="00696ABF">
        <w:rPr>
          <w:rFonts w:ascii="Arial" w:hAnsi="Arial" w:cs="Arial"/>
          <w:sz w:val="21"/>
          <w:szCs w:val="21"/>
        </w:rPr>
        <w:t xml:space="preserve"> </w:t>
      </w:r>
      <w:r w:rsidR="009A2D08" w:rsidRPr="00696ABF">
        <w:rPr>
          <w:rFonts w:ascii="Arial" w:hAnsi="Arial" w:cs="Arial"/>
          <w:sz w:val="21"/>
          <w:szCs w:val="21"/>
        </w:rPr>
        <w:t>Angular 7,</w:t>
      </w:r>
      <w:r w:rsidR="00C30B01" w:rsidRPr="00696AB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C55E9" w:rsidRPr="00696ABF">
        <w:rPr>
          <w:rFonts w:ascii="Arial" w:hAnsi="Arial" w:cs="Arial"/>
          <w:sz w:val="21"/>
          <w:szCs w:val="21"/>
        </w:rPr>
        <w:t>GIT</w:t>
      </w:r>
      <w:r w:rsidR="00AD0478">
        <w:rPr>
          <w:rFonts w:ascii="Arial" w:hAnsi="Arial" w:cs="Arial"/>
          <w:sz w:val="21"/>
          <w:szCs w:val="21"/>
        </w:rPr>
        <w:t>, Maven, Docker, Jenkins, AWS RDS</w:t>
      </w:r>
    </w:p>
    <w:p w14:paraId="622B9151" w14:textId="77777777" w:rsidR="00D63716" w:rsidRPr="00696ABF" w:rsidRDefault="00D63716" w:rsidP="005740EB">
      <w:pPr>
        <w:jc w:val="both"/>
        <w:rPr>
          <w:rFonts w:ascii="Arial" w:hAnsi="Arial" w:cs="Arial"/>
          <w:sz w:val="21"/>
          <w:szCs w:val="21"/>
        </w:rPr>
      </w:pPr>
    </w:p>
    <w:p w14:paraId="3C72B92D" w14:textId="77777777" w:rsidR="001C28A1" w:rsidRPr="00696ABF" w:rsidRDefault="001C28A1" w:rsidP="005740EB">
      <w:pPr>
        <w:jc w:val="both"/>
        <w:rPr>
          <w:rFonts w:ascii="Arial" w:hAnsi="Arial" w:cs="Arial"/>
          <w:sz w:val="21"/>
          <w:szCs w:val="21"/>
        </w:rPr>
      </w:pPr>
    </w:p>
    <w:p w14:paraId="1836CAA4" w14:textId="77777777" w:rsidR="00DF644C" w:rsidRPr="00696ABF" w:rsidRDefault="00DF644C" w:rsidP="005740EB">
      <w:pPr>
        <w:tabs>
          <w:tab w:val="right" w:pos="10800"/>
        </w:tabs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Software Engineer, CompuMatrice, TX</w:t>
      </w:r>
      <w:r w:rsidRPr="00696ABF">
        <w:rPr>
          <w:rFonts w:ascii="Arial" w:hAnsi="Arial" w:cs="Arial"/>
          <w:sz w:val="21"/>
          <w:szCs w:val="21"/>
        </w:rPr>
        <w:t xml:space="preserve"> </w:t>
      </w:r>
      <w:r w:rsidR="00DE33DF" w:rsidRPr="00696ABF">
        <w:rPr>
          <w:rFonts w:ascii="Arial" w:hAnsi="Arial" w:cs="Arial"/>
          <w:sz w:val="21"/>
          <w:szCs w:val="21"/>
        </w:rPr>
        <w:tab/>
      </w:r>
      <w:r w:rsidR="00DE33DF" w:rsidRPr="00696ABF">
        <w:rPr>
          <w:rFonts w:ascii="Arial" w:hAnsi="Arial" w:cs="Arial"/>
          <w:b/>
          <w:sz w:val="21"/>
          <w:szCs w:val="21"/>
        </w:rPr>
        <w:t xml:space="preserve"> Aug 20</w:t>
      </w:r>
      <w:r w:rsidRPr="00696ABF">
        <w:rPr>
          <w:rFonts w:ascii="Arial" w:hAnsi="Arial" w:cs="Arial"/>
          <w:b/>
          <w:sz w:val="21"/>
          <w:szCs w:val="21"/>
        </w:rPr>
        <w:t>14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– </w:t>
      </w:r>
      <w:r w:rsidRPr="00696ABF">
        <w:rPr>
          <w:rFonts w:ascii="Arial" w:hAnsi="Arial" w:cs="Arial"/>
          <w:b/>
          <w:sz w:val="21"/>
          <w:szCs w:val="21"/>
        </w:rPr>
        <w:t>July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2015</w:t>
      </w:r>
    </w:p>
    <w:p w14:paraId="0908C083" w14:textId="77777777" w:rsidR="00DF644C" w:rsidRPr="00696ABF" w:rsidRDefault="00DE33DF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Description:</w:t>
      </w:r>
      <w:r w:rsidR="003D0522" w:rsidRPr="00696ABF">
        <w:rPr>
          <w:rFonts w:ascii="Arial" w:hAnsi="Arial" w:cs="Arial"/>
          <w:b/>
          <w:sz w:val="21"/>
          <w:szCs w:val="21"/>
        </w:rPr>
        <w:tab/>
      </w:r>
      <w:r w:rsidR="00DF644C" w:rsidRPr="00696ABF">
        <w:rPr>
          <w:rFonts w:ascii="Arial" w:hAnsi="Arial" w:cs="Arial"/>
          <w:sz w:val="21"/>
          <w:szCs w:val="21"/>
        </w:rPr>
        <w:t>Developed a HIPAA compliant real-time indoor-outdoor location tracking &amp; task management</w:t>
      </w:r>
      <w:r w:rsidRPr="00696ABF">
        <w:rPr>
          <w:rFonts w:ascii="Arial" w:hAnsi="Arial" w:cs="Arial"/>
          <w:sz w:val="21"/>
          <w:szCs w:val="21"/>
        </w:rPr>
        <w:t>.</w:t>
      </w:r>
      <w:r w:rsidR="003D0522" w:rsidRPr="00696ABF">
        <w:rPr>
          <w:rFonts w:ascii="Arial" w:hAnsi="Arial" w:cs="Arial"/>
          <w:b/>
          <w:sz w:val="21"/>
          <w:szCs w:val="21"/>
        </w:rPr>
        <w:t xml:space="preserve"> </w:t>
      </w:r>
      <w:r w:rsidR="00DF644C" w:rsidRPr="00696ABF">
        <w:rPr>
          <w:rFonts w:ascii="Arial" w:hAnsi="Arial" w:cs="Arial"/>
          <w:sz w:val="21"/>
          <w:szCs w:val="21"/>
        </w:rPr>
        <w:t xml:space="preserve">Healthcare application to assist with asset management, patient care and indoor tracking of individuals by using location-aware technologies. </w:t>
      </w:r>
    </w:p>
    <w:p w14:paraId="2FCE0748" w14:textId="77777777" w:rsidR="00DF644C" w:rsidRPr="00696ABF" w:rsidRDefault="00DF644C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Responsibilities: </w:t>
      </w:r>
    </w:p>
    <w:p w14:paraId="0DFA16A6" w14:textId="77777777" w:rsidR="00DF644C" w:rsidRPr="00696ABF" w:rsidRDefault="00DF644C" w:rsidP="005740EB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Implemented features like real time task alerts, context-based task assignments and predictive analytics. </w:t>
      </w:r>
    </w:p>
    <w:p w14:paraId="4E438857" w14:textId="77777777" w:rsidR="00DF644C" w:rsidRPr="00696ABF" w:rsidRDefault="00DF644C" w:rsidP="005740EB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Optimized the GPS tracking functionality of the app to reduce battery drain on Android devices.</w:t>
      </w:r>
    </w:p>
    <w:p w14:paraId="0FD247A0" w14:textId="77777777" w:rsidR="00DF644C" w:rsidRPr="00696ABF" w:rsidRDefault="00DF644C" w:rsidP="005740EB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Analyzed the business requirements and implemented the process using Sprint and Agile (Scrum) methodology.</w:t>
      </w:r>
    </w:p>
    <w:p w14:paraId="11128CAF" w14:textId="77777777" w:rsidR="00DF644C" w:rsidRPr="00696ABF" w:rsidRDefault="00DF644C" w:rsidP="005740EB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Developed and executed the Unit Test plans using JUnit, ensuring that results are documented and reviewed.</w:t>
      </w:r>
    </w:p>
    <w:p w14:paraId="0FABDAF6" w14:textId="77777777" w:rsidR="00DF644C" w:rsidRPr="00696ABF" w:rsidRDefault="00DF644C" w:rsidP="005740EB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Worked on Defects/Bug fixes as per Weekly Sprint Planning. </w:t>
      </w:r>
    </w:p>
    <w:p w14:paraId="4EFBCA7C" w14:textId="77777777" w:rsidR="005740EB" w:rsidRPr="00696ABF" w:rsidRDefault="005740EB" w:rsidP="005740EB">
      <w:pPr>
        <w:ind w:left="360"/>
        <w:jc w:val="both"/>
        <w:rPr>
          <w:rFonts w:ascii="Arial" w:hAnsi="Arial" w:cs="Arial"/>
          <w:sz w:val="21"/>
          <w:szCs w:val="21"/>
        </w:rPr>
      </w:pPr>
    </w:p>
    <w:p w14:paraId="2C93DCF3" w14:textId="65A48A50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Environment:</w:t>
      </w:r>
      <w:r w:rsidR="00DE33DF" w:rsidRPr="00696ABF">
        <w:rPr>
          <w:rFonts w:ascii="Arial" w:hAnsi="Arial" w:cs="Arial"/>
          <w:b/>
          <w:sz w:val="21"/>
          <w:szCs w:val="21"/>
        </w:rPr>
        <w:tab/>
      </w:r>
      <w:r w:rsidRPr="00696ABF">
        <w:rPr>
          <w:rFonts w:ascii="Arial" w:hAnsi="Arial" w:cs="Arial"/>
          <w:sz w:val="21"/>
          <w:szCs w:val="21"/>
        </w:rPr>
        <w:t xml:space="preserve">Java, </w:t>
      </w:r>
      <w:r w:rsidR="00707B3B">
        <w:rPr>
          <w:rFonts w:ascii="Arial" w:hAnsi="Arial" w:cs="Arial"/>
          <w:sz w:val="21"/>
          <w:szCs w:val="21"/>
        </w:rPr>
        <w:t xml:space="preserve">Spring MVC, </w:t>
      </w:r>
      <w:r w:rsidRPr="00696ABF">
        <w:rPr>
          <w:rFonts w:ascii="Arial" w:hAnsi="Arial" w:cs="Arial"/>
          <w:sz w:val="21"/>
          <w:szCs w:val="21"/>
        </w:rPr>
        <w:t>SQL</w:t>
      </w:r>
      <w:r w:rsidR="003A5E20" w:rsidRPr="00696ABF">
        <w:rPr>
          <w:rFonts w:ascii="Arial" w:hAnsi="Arial" w:cs="Arial"/>
          <w:sz w:val="21"/>
          <w:szCs w:val="21"/>
        </w:rPr>
        <w:t xml:space="preserve">, Restful API, Eclipse, JDK 1.7, </w:t>
      </w:r>
      <w:proofErr w:type="gramStart"/>
      <w:r w:rsidR="003A5E20" w:rsidRPr="00696ABF">
        <w:rPr>
          <w:rFonts w:ascii="Arial" w:hAnsi="Arial" w:cs="Arial"/>
          <w:sz w:val="21"/>
          <w:szCs w:val="21"/>
        </w:rPr>
        <w:t xml:space="preserve">Jenkins  </w:t>
      </w:r>
      <w:r w:rsidRPr="00696ABF">
        <w:rPr>
          <w:rFonts w:ascii="Arial" w:hAnsi="Arial" w:cs="Arial"/>
          <w:sz w:val="21"/>
          <w:szCs w:val="21"/>
        </w:rPr>
        <w:t>and</w:t>
      </w:r>
      <w:proofErr w:type="gramEnd"/>
      <w:r w:rsidRPr="00696ABF">
        <w:rPr>
          <w:rFonts w:ascii="Arial" w:hAnsi="Arial" w:cs="Arial"/>
          <w:sz w:val="21"/>
          <w:szCs w:val="21"/>
        </w:rPr>
        <w:t xml:space="preserve"> GIT.</w:t>
      </w:r>
    </w:p>
    <w:p w14:paraId="3F903151" w14:textId="77777777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</w:p>
    <w:p w14:paraId="125918AF" w14:textId="77777777" w:rsidR="001C28A1" w:rsidRPr="00696ABF" w:rsidRDefault="001C28A1" w:rsidP="005740EB">
      <w:pPr>
        <w:tabs>
          <w:tab w:val="right" w:pos="10800"/>
        </w:tabs>
        <w:jc w:val="both"/>
        <w:rPr>
          <w:rFonts w:ascii="Arial" w:hAnsi="Arial" w:cs="Arial"/>
          <w:b/>
          <w:sz w:val="21"/>
          <w:szCs w:val="21"/>
        </w:rPr>
      </w:pPr>
    </w:p>
    <w:p w14:paraId="7F149F6D" w14:textId="77777777" w:rsidR="001C28A1" w:rsidRPr="00696ABF" w:rsidRDefault="001C28A1" w:rsidP="005740EB">
      <w:pPr>
        <w:tabs>
          <w:tab w:val="right" w:pos="10800"/>
        </w:tabs>
        <w:jc w:val="both"/>
        <w:rPr>
          <w:rFonts w:ascii="Arial" w:hAnsi="Arial" w:cs="Arial"/>
          <w:b/>
          <w:sz w:val="21"/>
          <w:szCs w:val="21"/>
        </w:rPr>
      </w:pPr>
    </w:p>
    <w:p w14:paraId="55351F18" w14:textId="77777777" w:rsidR="00DF644C" w:rsidRPr="00696ABF" w:rsidRDefault="00BE042D" w:rsidP="005740EB">
      <w:pPr>
        <w:tabs>
          <w:tab w:val="right" w:pos="10800"/>
        </w:tabs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Android</w:t>
      </w:r>
      <w:r w:rsidR="00DF644C" w:rsidRPr="00696ABF">
        <w:rPr>
          <w:rFonts w:ascii="Arial" w:hAnsi="Arial" w:cs="Arial"/>
          <w:b/>
          <w:sz w:val="21"/>
          <w:szCs w:val="21"/>
        </w:rPr>
        <w:t xml:space="preserve"> Developer, Bottle Rocket Studios,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</w:t>
      </w:r>
      <w:r w:rsidR="00DF644C" w:rsidRPr="00696ABF">
        <w:rPr>
          <w:rFonts w:ascii="Arial" w:hAnsi="Arial" w:cs="Arial"/>
          <w:b/>
          <w:sz w:val="21"/>
          <w:szCs w:val="21"/>
        </w:rPr>
        <w:t>TX</w:t>
      </w:r>
      <w:r w:rsidR="00DE33DF" w:rsidRPr="00696ABF">
        <w:rPr>
          <w:rFonts w:ascii="Arial" w:hAnsi="Arial" w:cs="Arial"/>
          <w:b/>
          <w:sz w:val="21"/>
          <w:szCs w:val="21"/>
        </w:rPr>
        <w:tab/>
      </w:r>
      <w:r w:rsidR="00DF644C" w:rsidRPr="00696ABF">
        <w:rPr>
          <w:rFonts w:ascii="Arial" w:hAnsi="Arial" w:cs="Arial"/>
          <w:b/>
          <w:sz w:val="21"/>
          <w:szCs w:val="21"/>
        </w:rPr>
        <w:t>May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20</w:t>
      </w:r>
      <w:r w:rsidR="00DF644C" w:rsidRPr="00696ABF">
        <w:rPr>
          <w:rFonts w:ascii="Arial" w:hAnsi="Arial" w:cs="Arial"/>
          <w:b/>
          <w:sz w:val="21"/>
          <w:szCs w:val="21"/>
        </w:rPr>
        <w:t>14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– </w:t>
      </w:r>
      <w:r w:rsidR="00DF644C" w:rsidRPr="00696ABF">
        <w:rPr>
          <w:rFonts w:ascii="Arial" w:hAnsi="Arial" w:cs="Arial"/>
          <w:b/>
          <w:sz w:val="21"/>
          <w:szCs w:val="21"/>
        </w:rPr>
        <w:t>Aug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2014</w:t>
      </w:r>
    </w:p>
    <w:p w14:paraId="71F6B75A" w14:textId="77777777" w:rsidR="00DF644C" w:rsidRPr="00696ABF" w:rsidRDefault="003D0522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Description:</w:t>
      </w:r>
      <w:r w:rsidRPr="00696ABF">
        <w:rPr>
          <w:rFonts w:ascii="Arial" w:hAnsi="Arial" w:cs="Arial"/>
          <w:sz w:val="21"/>
          <w:szCs w:val="21"/>
        </w:rPr>
        <w:tab/>
      </w:r>
      <w:r w:rsidR="00DF644C" w:rsidRPr="00696ABF">
        <w:rPr>
          <w:rFonts w:ascii="Arial" w:hAnsi="Arial" w:cs="Arial"/>
          <w:sz w:val="21"/>
          <w:szCs w:val="21"/>
        </w:rPr>
        <w:t>Worked on development and bug fixing of News, Travel and Entertainment apps on various devices for clients like Fox News, Travel Channel, and Food Network.</w:t>
      </w:r>
      <w:r w:rsidR="00DF644C" w:rsidRPr="00696ABF">
        <w:rPr>
          <w:rFonts w:ascii="Arial" w:hAnsi="Arial" w:cs="Arial"/>
          <w:sz w:val="21"/>
          <w:szCs w:val="21"/>
        </w:rPr>
        <w:tab/>
      </w:r>
      <w:r w:rsidR="00DF644C" w:rsidRPr="00696ABF">
        <w:rPr>
          <w:rFonts w:ascii="Arial" w:hAnsi="Arial" w:cs="Arial"/>
          <w:sz w:val="21"/>
          <w:szCs w:val="21"/>
        </w:rPr>
        <w:tab/>
      </w:r>
      <w:r w:rsidR="00DF644C" w:rsidRPr="00696ABF">
        <w:rPr>
          <w:rFonts w:ascii="Arial" w:hAnsi="Arial" w:cs="Arial"/>
          <w:sz w:val="21"/>
          <w:szCs w:val="21"/>
        </w:rPr>
        <w:tab/>
      </w:r>
    </w:p>
    <w:p w14:paraId="20E4FD85" w14:textId="77777777" w:rsidR="00DF644C" w:rsidRPr="00696ABF" w:rsidRDefault="00DF644C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 xml:space="preserve"> Responsibilities:</w:t>
      </w:r>
    </w:p>
    <w:p w14:paraId="0BDE9AAE" w14:textId="77777777" w:rsidR="00DF644C" w:rsidRPr="00696ABF" w:rsidRDefault="00DF644C" w:rsidP="005740EB">
      <w:pPr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Enhanced the video player functionality of various Scripps Apps.</w:t>
      </w:r>
    </w:p>
    <w:p w14:paraId="75E0C3FF" w14:textId="77777777" w:rsidR="00DF644C" w:rsidRPr="00696ABF" w:rsidRDefault="00DF644C" w:rsidP="005740EB">
      <w:pPr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Developed new features and debugged various News, Travel and Entertainment apps on various Android devices for clients like Fox News, Travel Channel, and Food Network using agile methodology (SCRUM).</w:t>
      </w:r>
    </w:p>
    <w:p w14:paraId="4ACC1615" w14:textId="77777777" w:rsidR="00DF644C" w:rsidRPr="00696ABF" w:rsidRDefault="00DF644C" w:rsidP="005740EB">
      <w:pPr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Responsible for requirement analysis, design, develop, implementation and testing the application using Android framework/J2EE technologies. </w:t>
      </w:r>
    </w:p>
    <w:p w14:paraId="1277F4A1" w14:textId="77777777" w:rsidR="00DF644C" w:rsidRPr="00696ABF" w:rsidRDefault="00DF644C" w:rsidP="005740EB">
      <w:pPr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Translating functional requirements into technical design specifications. </w:t>
      </w:r>
    </w:p>
    <w:p w14:paraId="1EF08587" w14:textId="77777777" w:rsidR="00DF644C" w:rsidRPr="00696ABF" w:rsidRDefault="00DF644C" w:rsidP="005740EB">
      <w:pPr>
        <w:numPr>
          <w:ilvl w:val="0"/>
          <w:numId w:val="8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Managed the overall technical implementation of the new proposed enhancements. </w:t>
      </w:r>
    </w:p>
    <w:p w14:paraId="0C3F58FF" w14:textId="77777777" w:rsidR="00DF644C" w:rsidRPr="00696ABF" w:rsidRDefault="00DF644C" w:rsidP="005740EB">
      <w:p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En</w:t>
      </w:r>
      <w:r w:rsidR="00DE33DF" w:rsidRPr="00696ABF">
        <w:rPr>
          <w:rFonts w:ascii="Arial" w:hAnsi="Arial" w:cs="Arial"/>
          <w:b/>
          <w:sz w:val="21"/>
          <w:szCs w:val="21"/>
        </w:rPr>
        <w:t>vironment:</w:t>
      </w:r>
      <w:r w:rsidR="00DE33DF" w:rsidRPr="00696ABF">
        <w:rPr>
          <w:rFonts w:ascii="Arial" w:hAnsi="Arial" w:cs="Arial"/>
          <w:sz w:val="21"/>
          <w:szCs w:val="21"/>
        </w:rPr>
        <w:tab/>
        <w:t xml:space="preserve">Java, Android, SQL, </w:t>
      </w:r>
      <w:r w:rsidRPr="00696ABF">
        <w:rPr>
          <w:rFonts w:ascii="Arial" w:hAnsi="Arial" w:cs="Arial"/>
          <w:sz w:val="21"/>
          <w:szCs w:val="21"/>
        </w:rPr>
        <w:t>Restful API, Eclipse, JDK 1.6 and GIT.</w:t>
      </w:r>
    </w:p>
    <w:p w14:paraId="7545F704" w14:textId="77777777" w:rsidR="00DE33DF" w:rsidRPr="00696ABF" w:rsidRDefault="00DE33DF" w:rsidP="005740EB">
      <w:pPr>
        <w:jc w:val="both"/>
        <w:rPr>
          <w:rFonts w:ascii="Arial" w:hAnsi="Arial" w:cs="Arial"/>
          <w:sz w:val="21"/>
          <w:szCs w:val="21"/>
        </w:rPr>
      </w:pPr>
    </w:p>
    <w:p w14:paraId="18224021" w14:textId="77777777" w:rsidR="00DF644C" w:rsidRPr="00696ABF" w:rsidRDefault="00DF644C" w:rsidP="005740EB">
      <w:pPr>
        <w:tabs>
          <w:tab w:val="right" w:pos="10800"/>
        </w:tabs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Student Instructor at CS Outreach UTD, Volunteer</w:t>
      </w:r>
      <w:r w:rsidR="00DE33DF" w:rsidRPr="00696ABF">
        <w:rPr>
          <w:rFonts w:ascii="Arial" w:hAnsi="Arial" w:cs="Arial"/>
          <w:sz w:val="21"/>
          <w:szCs w:val="21"/>
        </w:rPr>
        <w:tab/>
      </w:r>
      <w:r w:rsidR="00DE33DF" w:rsidRPr="00696ABF">
        <w:rPr>
          <w:rFonts w:ascii="Arial" w:hAnsi="Arial" w:cs="Arial"/>
          <w:b/>
          <w:sz w:val="21"/>
          <w:szCs w:val="21"/>
        </w:rPr>
        <w:t>Aug 20</w:t>
      </w:r>
      <w:r w:rsidRPr="00696ABF">
        <w:rPr>
          <w:rFonts w:ascii="Arial" w:hAnsi="Arial" w:cs="Arial"/>
          <w:b/>
          <w:sz w:val="21"/>
          <w:szCs w:val="21"/>
        </w:rPr>
        <w:t>13</w:t>
      </w:r>
      <w:r w:rsidR="00DE33DF" w:rsidRPr="00696ABF">
        <w:rPr>
          <w:rFonts w:ascii="Arial" w:hAnsi="Arial" w:cs="Arial"/>
          <w:b/>
          <w:sz w:val="21"/>
          <w:szCs w:val="21"/>
        </w:rPr>
        <w:t xml:space="preserve"> – </w:t>
      </w:r>
      <w:r w:rsidRPr="00696ABF">
        <w:rPr>
          <w:rFonts w:ascii="Arial" w:hAnsi="Arial" w:cs="Arial"/>
          <w:b/>
          <w:sz w:val="21"/>
          <w:szCs w:val="21"/>
        </w:rPr>
        <w:t>M</w:t>
      </w:r>
      <w:r w:rsidR="00DE33DF" w:rsidRPr="00696ABF">
        <w:rPr>
          <w:rFonts w:ascii="Arial" w:hAnsi="Arial" w:cs="Arial"/>
          <w:b/>
          <w:sz w:val="21"/>
          <w:szCs w:val="21"/>
        </w:rPr>
        <w:t>ay 2014</w:t>
      </w:r>
    </w:p>
    <w:p w14:paraId="7502E636" w14:textId="77777777" w:rsidR="00DF644C" w:rsidRPr="00696ABF" w:rsidRDefault="00DF644C" w:rsidP="005740EB">
      <w:pPr>
        <w:numPr>
          <w:ilvl w:val="0"/>
          <w:numId w:val="9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Conducted hands-on workshops on topics like Java, Android, JavaScript and Alice for High School and Undergrad students.</w:t>
      </w:r>
    </w:p>
    <w:p w14:paraId="0B46969D" w14:textId="77777777" w:rsidR="003D0522" w:rsidRPr="00696ABF" w:rsidRDefault="003D0522" w:rsidP="005740EB">
      <w:pPr>
        <w:jc w:val="both"/>
        <w:rPr>
          <w:rFonts w:ascii="Arial" w:hAnsi="Arial" w:cs="Arial"/>
          <w:b/>
          <w:sz w:val="21"/>
          <w:szCs w:val="21"/>
        </w:rPr>
      </w:pPr>
    </w:p>
    <w:p w14:paraId="2E0CB537" w14:textId="77777777" w:rsidR="00534F5A" w:rsidRPr="00696ABF" w:rsidRDefault="00DE33DF" w:rsidP="005740EB">
      <w:pPr>
        <w:jc w:val="both"/>
        <w:rPr>
          <w:rFonts w:ascii="Arial" w:hAnsi="Arial" w:cs="Arial"/>
          <w:b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Academic Projects:</w:t>
      </w:r>
    </w:p>
    <w:p w14:paraId="3890D0F4" w14:textId="77777777" w:rsidR="00016F71" w:rsidRPr="00696ABF" w:rsidRDefault="00016F71" w:rsidP="005740EB">
      <w:pPr>
        <w:jc w:val="both"/>
        <w:rPr>
          <w:rFonts w:ascii="Arial" w:hAnsi="Arial" w:cs="Arial"/>
          <w:b/>
          <w:sz w:val="21"/>
          <w:szCs w:val="21"/>
        </w:rPr>
      </w:pPr>
    </w:p>
    <w:p w14:paraId="26ACEF8B" w14:textId="77777777" w:rsidR="00DF644C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Atomic Broadcast Service (SCTP, UNIX) using Java</w:t>
      </w:r>
      <w:r w:rsidRPr="00696ABF">
        <w:rPr>
          <w:rFonts w:ascii="Arial" w:hAnsi="Arial" w:cs="Arial"/>
          <w:sz w:val="21"/>
          <w:szCs w:val="21"/>
        </w:rPr>
        <w:t xml:space="preserve">: Implemented a Total ordering broadcast messaging system across a distributed platform using Skeen’s Algorithm. </w:t>
      </w:r>
    </w:p>
    <w:p w14:paraId="536E653C" w14:textId="77777777" w:rsidR="00DE33DF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Visualization and Analysis of the Internet Movie Database </w:t>
      </w:r>
      <w:r w:rsidR="00DE33DF" w:rsidRPr="00696ABF">
        <w:rPr>
          <w:rFonts w:ascii="Arial" w:hAnsi="Arial" w:cs="Arial"/>
          <w:sz w:val="21"/>
          <w:szCs w:val="21"/>
        </w:rPr>
        <w:t>using Hadoop map Reduce (JAVA).</w:t>
      </w:r>
    </w:p>
    <w:p w14:paraId="4D2EA269" w14:textId="77777777" w:rsidR="00DE33DF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Analyzed the IMDB Dataset on a Hadoop Map Reduce platform to monitor viewers’ behavior. </w:t>
      </w:r>
    </w:p>
    <w:p w14:paraId="11197A67" w14:textId="77777777" w:rsidR="003D0522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 xml:space="preserve">Developed an application to retrieve the </w:t>
      </w:r>
      <w:proofErr w:type="gramStart"/>
      <w:r w:rsidRPr="00696ABF">
        <w:rPr>
          <w:rFonts w:ascii="Arial" w:hAnsi="Arial" w:cs="Arial"/>
          <w:sz w:val="21"/>
          <w:szCs w:val="21"/>
        </w:rPr>
        <w:t>top rated</w:t>
      </w:r>
      <w:proofErr w:type="gramEnd"/>
      <w:r w:rsidRPr="00696ABF">
        <w:rPr>
          <w:rFonts w:ascii="Arial" w:hAnsi="Arial" w:cs="Arial"/>
          <w:sz w:val="21"/>
          <w:szCs w:val="21"/>
        </w:rPr>
        <w:t xml:space="preserve"> movies. </w:t>
      </w:r>
    </w:p>
    <w:p w14:paraId="1979763F" w14:textId="77777777" w:rsidR="00DF644C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sz w:val="21"/>
          <w:szCs w:val="21"/>
        </w:rPr>
        <w:t>Performed data analysis using Pig and Hive.</w:t>
      </w:r>
    </w:p>
    <w:p w14:paraId="63BA0489" w14:textId="77777777" w:rsidR="00DF644C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Nine Men Morris Playing Agent (Artificial Intelligence):</w:t>
      </w:r>
      <w:r w:rsidRPr="00696ABF">
        <w:rPr>
          <w:rFonts w:ascii="Arial" w:hAnsi="Arial" w:cs="Arial"/>
          <w:sz w:val="21"/>
          <w:szCs w:val="21"/>
        </w:rPr>
        <w:t xml:space="preserve"> Developed using gaming trees to generate moves and optimized the </w:t>
      </w:r>
      <w:proofErr w:type="gramStart"/>
      <w:r w:rsidRPr="00696ABF">
        <w:rPr>
          <w:rFonts w:ascii="Arial" w:hAnsi="Arial" w:cs="Arial"/>
          <w:sz w:val="21"/>
          <w:szCs w:val="21"/>
        </w:rPr>
        <w:t>decision making</w:t>
      </w:r>
      <w:proofErr w:type="gramEnd"/>
      <w:r w:rsidRPr="00696ABF">
        <w:rPr>
          <w:rFonts w:ascii="Arial" w:hAnsi="Arial" w:cs="Arial"/>
          <w:sz w:val="21"/>
          <w:szCs w:val="21"/>
        </w:rPr>
        <w:t xml:space="preserve"> process by implementing the Alpha-Beta Pruning algorithm.</w:t>
      </w:r>
    </w:p>
    <w:p w14:paraId="724CD7B4" w14:textId="77777777" w:rsidR="00042766" w:rsidRPr="00696ABF" w:rsidRDefault="00DF644C" w:rsidP="005740EB">
      <w:pPr>
        <w:numPr>
          <w:ilvl w:val="0"/>
          <w:numId w:val="10"/>
        </w:numPr>
        <w:jc w:val="both"/>
        <w:rPr>
          <w:rFonts w:ascii="Arial" w:hAnsi="Arial" w:cs="Arial"/>
          <w:sz w:val="21"/>
          <w:szCs w:val="21"/>
        </w:rPr>
      </w:pPr>
      <w:r w:rsidRPr="00696ABF">
        <w:rPr>
          <w:rFonts w:ascii="Arial" w:hAnsi="Arial" w:cs="Arial"/>
          <w:b/>
          <w:sz w:val="21"/>
          <w:szCs w:val="21"/>
        </w:rPr>
        <w:t>Split Screen application for Data entry of Shipments (J2EE):</w:t>
      </w:r>
      <w:r w:rsidRPr="00696ABF">
        <w:rPr>
          <w:rFonts w:ascii="Arial" w:hAnsi="Arial" w:cs="Arial"/>
          <w:sz w:val="21"/>
          <w:szCs w:val="21"/>
        </w:rPr>
        <w:t xml:space="preserve"> Developed an online data entry system for the shipment of goods and courier logistics using spring framework under the guidelines of Infosys Connect Program.   </w:t>
      </w:r>
    </w:p>
    <w:sectPr w:rsidR="00042766" w:rsidRPr="00696ABF" w:rsidSect="00DF6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 Gothic">
    <w:panose1 w:val="020B0604020202020204"/>
    <w:charset w:val="81"/>
    <w:family w:val="swiss"/>
    <w:pitch w:val="variable"/>
    <w:sig w:usb0="900002A7" w:usb1="29D7FCFB" w:usb2="00000010" w:usb3="00000000" w:csb0="0028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2C8E"/>
    <w:multiLevelType w:val="hybridMultilevel"/>
    <w:tmpl w:val="F342D674"/>
    <w:lvl w:ilvl="0" w:tplc="6576DE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A4C63"/>
    <w:multiLevelType w:val="hybridMultilevel"/>
    <w:tmpl w:val="7D4EBF56"/>
    <w:lvl w:ilvl="0" w:tplc="17CAF86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07CAB"/>
    <w:multiLevelType w:val="hybridMultilevel"/>
    <w:tmpl w:val="FCCA5878"/>
    <w:lvl w:ilvl="0" w:tplc="CA2CB5B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F1755"/>
    <w:multiLevelType w:val="hybridMultilevel"/>
    <w:tmpl w:val="A1524AA4"/>
    <w:lvl w:ilvl="0" w:tplc="28DA7F9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456E6C"/>
    <w:multiLevelType w:val="hybridMultilevel"/>
    <w:tmpl w:val="E9029AF0"/>
    <w:lvl w:ilvl="0" w:tplc="79B45E6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286F7F"/>
    <w:multiLevelType w:val="hybridMultilevel"/>
    <w:tmpl w:val="2F78947A"/>
    <w:lvl w:ilvl="0" w:tplc="DA2A3C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552904"/>
    <w:multiLevelType w:val="hybridMultilevel"/>
    <w:tmpl w:val="8708AC24"/>
    <w:lvl w:ilvl="0" w:tplc="FD040FE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0947FD"/>
    <w:multiLevelType w:val="hybridMultilevel"/>
    <w:tmpl w:val="D160C80C"/>
    <w:lvl w:ilvl="0" w:tplc="E07CB6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EC0E8D"/>
    <w:multiLevelType w:val="hybridMultilevel"/>
    <w:tmpl w:val="AE64C286"/>
    <w:lvl w:ilvl="0" w:tplc="9DAE82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E90253"/>
    <w:multiLevelType w:val="hybridMultilevel"/>
    <w:tmpl w:val="4DDA3B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95541A0"/>
    <w:multiLevelType w:val="hybridMultilevel"/>
    <w:tmpl w:val="BD12DF60"/>
    <w:lvl w:ilvl="0" w:tplc="CD12CEE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4C"/>
    <w:rsid w:val="0001022A"/>
    <w:rsid w:val="000127A6"/>
    <w:rsid w:val="00015B9A"/>
    <w:rsid w:val="00016F71"/>
    <w:rsid w:val="00017746"/>
    <w:rsid w:val="00042766"/>
    <w:rsid w:val="000C25AF"/>
    <w:rsid w:val="00116E57"/>
    <w:rsid w:val="001C28A1"/>
    <w:rsid w:val="001E0528"/>
    <w:rsid w:val="001F7DDD"/>
    <w:rsid w:val="0020018D"/>
    <w:rsid w:val="00226F65"/>
    <w:rsid w:val="00234547"/>
    <w:rsid w:val="00267336"/>
    <w:rsid w:val="002A03E4"/>
    <w:rsid w:val="002A3A07"/>
    <w:rsid w:val="002D4F62"/>
    <w:rsid w:val="00327C98"/>
    <w:rsid w:val="00332FE3"/>
    <w:rsid w:val="00351D3E"/>
    <w:rsid w:val="003A10A4"/>
    <w:rsid w:val="003A5E20"/>
    <w:rsid w:val="003C12C6"/>
    <w:rsid w:val="003D0522"/>
    <w:rsid w:val="003F0EE2"/>
    <w:rsid w:val="003F477C"/>
    <w:rsid w:val="0042106E"/>
    <w:rsid w:val="004440B9"/>
    <w:rsid w:val="004450B1"/>
    <w:rsid w:val="00450773"/>
    <w:rsid w:val="00474CB9"/>
    <w:rsid w:val="004A08AA"/>
    <w:rsid w:val="004A5B06"/>
    <w:rsid w:val="004F0817"/>
    <w:rsid w:val="005160D9"/>
    <w:rsid w:val="00534F5A"/>
    <w:rsid w:val="0053749A"/>
    <w:rsid w:val="00537F24"/>
    <w:rsid w:val="005633DA"/>
    <w:rsid w:val="005708F3"/>
    <w:rsid w:val="00571A4F"/>
    <w:rsid w:val="00572493"/>
    <w:rsid w:val="005740EB"/>
    <w:rsid w:val="00581ADA"/>
    <w:rsid w:val="0058269B"/>
    <w:rsid w:val="005C4C41"/>
    <w:rsid w:val="005D7D49"/>
    <w:rsid w:val="0061078A"/>
    <w:rsid w:val="006520A9"/>
    <w:rsid w:val="00660F3C"/>
    <w:rsid w:val="00696ABF"/>
    <w:rsid w:val="006B0972"/>
    <w:rsid w:val="006C5BFB"/>
    <w:rsid w:val="006C7A64"/>
    <w:rsid w:val="006D7DFE"/>
    <w:rsid w:val="006E2BFF"/>
    <w:rsid w:val="006F08AA"/>
    <w:rsid w:val="00707B3B"/>
    <w:rsid w:val="00726A7C"/>
    <w:rsid w:val="00732C84"/>
    <w:rsid w:val="00736423"/>
    <w:rsid w:val="00737F5C"/>
    <w:rsid w:val="00761612"/>
    <w:rsid w:val="00774E3D"/>
    <w:rsid w:val="007D308B"/>
    <w:rsid w:val="007D576B"/>
    <w:rsid w:val="00827351"/>
    <w:rsid w:val="00910D62"/>
    <w:rsid w:val="00937C8D"/>
    <w:rsid w:val="009462E4"/>
    <w:rsid w:val="009747C2"/>
    <w:rsid w:val="00980E6E"/>
    <w:rsid w:val="009A2D08"/>
    <w:rsid w:val="009D43E3"/>
    <w:rsid w:val="009F53EB"/>
    <w:rsid w:val="00A05D27"/>
    <w:rsid w:val="00A102AD"/>
    <w:rsid w:val="00A26695"/>
    <w:rsid w:val="00A42A2B"/>
    <w:rsid w:val="00A4381C"/>
    <w:rsid w:val="00A567AF"/>
    <w:rsid w:val="00AA100E"/>
    <w:rsid w:val="00AB440C"/>
    <w:rsid w:val="00AC14DA"/>
    <w:rsid w:val="00AD0478"/>
    <w:rsid w:val="00AF5B27"/>
    <w:rsid w:val="00B06723"/>
    <w:rsid w:val="00B129CC"/>
    <w:rsid w:val="00B24707"/>
    <w:rsid w:val="00B37B77"/>
    <w:rsid w:val="00B72AB4"/>
    <w:rsid w:val="00BD46D4"/>
    <w:rsid w:val="00BD490B"/>
    <w:rsid w:val="00BE042D"/>
    <w:rsid w:val="00C07F2C"/>
    <w:rsid w:val="00C15D92"/>
    <w:rsid w:val="00C30B01"/>
    <w:rsid w:val="00C644F4"/>
    <w:rsid w:val="00C66585"/>
    <w:rsid w:val="00C93816"/>
    <w:rsid w:val="00D63716"/>
    <w:rsid w:val="00D967B5"/>
    <w:rsid w:val="00DA083C"/>
    <w:rsid w:val="00DC7CF1"/>
    <w:rsid w:val="00DE33DF"/>
    <w:rsid w:val="00DF644C"/>
    <w:rsid w:val="00E64CD1"/>
    <w:rsid w:val="00E70FB1"/>
    <w:rsid w:val="00EC55E9"/>
    <w:rsid w:val="00ED06DB"/>
    <w:rsid w:val="00EF2E12"/>
    <w:rsid w:val="00EF58F4"/>
    <w:rsid w:val="00F12297"/>
    <w:rsid w:val="00F27FCD"/>
    <w:rsid w:val="00F461F6"/>
    <w:rsid w:val="00F77114"/>
    <w:rsid w:val="00F86889"/>
    <w:rsid w:val="00F95199"/>
    <w:rsid w:val="00FD1C0E"/>
    <w:rsid w:val="00F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40572"/>
  <w15:docId w15:val="{A5701F34-0D99-AF47-A8BC-157B7999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73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8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08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0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m5409351943960581925gmail-rezemp-highlightedfield-highlightedterm">
    <w:name w:val="m_5409351943960581925gmail-rezemp-highlightedfield-highlightedterm"/>
    <w:basedOn w:val="DefaultParagraphFont"/>
    <w:rsid w:val="00827351"/>
  </w:style>
  <w:style w:type="character" w:customStyle="1" w:styleId="hl">
    <w:name w:val="hl"/>
    <w:basedOn w:val="DefaultParagraphFont"/>
    <w:rsid w:val="00732C84"/>
  </w:style>
  <w:style w:type="character" w:styleId="FollowedHyperlink">
    <w:name w:val="FollowedHyperlink"/>
    <w:basedOn w:val="DefaultParagraphFont"/>
    <w:semiHidden/>
    <w:unhideWhenUsed/>
    <w:rsid w:val="00A26695"/>
    <w:rPr>
      <w:color w:val="800080" w:themeColor="followed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3F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wate@gmail.com" TargetMode="External"/><Relationship Id="rId5" Type="http://schemas.openxmlformats.org/officeDocument/2006/relationships/hyperlink" Target="https://www.linkedin.com/in/swate%20|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gyan.mohapatra\Desktop\Collabera%20mac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C:\Users\pragyan.mohapatra\Desktop\Collabera macro.dot</Template>
  <TotalTime>0</TotalTime>
  <Pages>2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Tiromalachetty, Swate</cp:lastModifiedBy>
  <cp:revision>2</cp:revision>
  <dcterms:created xsi:type="dcterms:W3CDTF">2021-07-21T22:00:00Z</dcterms:created>
  <dcterms:modified xsi:type="dcterms:W3CDTF">2021-07-21T22:00:00Z</dcterms:modified>
</cp:coreProperties>
</file>